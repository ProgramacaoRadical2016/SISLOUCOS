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3FD" w:rsidRPr="00FD5E7A" w:rsidRDefault="00BB13FD" w:rsidP="00807709">
      <w:pPr>
        <w:pStyle w:val="Capa-TrebuchetMS36ptDireita"/>
        <w:spacing w:line="360" w:lineRule="auto"/>
        <w:rPr>
          <w:rFonts w:asciiTheme="minorHAnsi" w:hAnsiTheme="minorHAnsi" w:cstheme="minorHAnsi"/>
          <w:sz w:val="68"/>
          <w:szCs w:val="56"/>
          <w:lang w:val="pt-BR"/>
        </w:rPr>
      </w:pPr>
    </w:p>
    <w:p w:rsidR="00BB13FD" w:rsidRPr="00FD5E7A" w:rsidRDefault="00BB13FD" w:rsidP="00807709">
      <w:pPr>
        <w:pStyle w:val="Capa-TrebuchetMS36ptDireita"/>
        <w:spacing w:line="360" w:lineRule="auto"/>
        <w:rPr>
          <w:rFonts w:asciiTheme="minorHAnsi" w:hAnsiTheme="minorHAnsi" w:cstheme="minorHAnsi"/>
          <w:sz w:val="68"/>
          <w:szCs w:val="56"/>
          <w:lang w:val="pt-BR"/>
        </w:rPr>
      </w:pPr>
    </w:p>
    <w:p w:rsidR="000E7057" w:rsidRPr="00FD5E7A" w:rsidRDefault="00E214EE" w:rsidP="00807709">
      <w:pPr>
        <w:pStyle w:val="Capa-TrebuchetMS36ptDireita"/>
        <w:spacing w:line="360" w:lineRule="auto"/>
        <w:rPr>
          <w:rFonts w:asciiTheme="minorHAnsi" w:hAnsiTheme="minorHAnsi" w:cstheme="minorHAnsi"/>
          <w:sz w:val="68"/>
          <w:szCs w:val="56"/>
          <w:lang w:val="pt-BR"/>
        </w:rPr>
      </w:pPr>
      <w:r w:rsidRPr="00FD5E7A">
        <w:rPr>
          <w:rFonts w:asciiTheme="minorHAnsi" w:hAnsiTheme="minorHAnsi" w:cstheme="minorHAnsi"/>
          <w:sz w:val="68"/>
          <w:szCs w:val="56"/>
          <w:lang w:val="pt-BR"/>
        </w:rPr>
        <w:t>SISTEMA DE INFORMAÇÃO</w:t>
      </w:r>
    </w:p>
    <w:p w:rsidR="00990B33" w:rsidRPr="00FD5E7A" w:rsidRDefault="00990B33" w:rsidP="00807709">
      <w:pPr>
        <w:spacing w:line="360" w:lineRule="auto"/>
        <w:jc w:val="right"/>
        <w:rPr>
          <w:rFonts w:asciiTheme="minorHAnsi" w:hAnsiTheme="minorHAnsi" w:cstheme="minorHAnsi"/>
          <w:sz w:val="36"/>
          <w:szCs w:val="24"/>
        </w:rPr>
      </w:pPr>
    </w:p>
    <w:p w:rsidR="00990B33" w:rsidRPr="00FD5E7A" w:rsidRDefault="00990B33" w:rsidP="00807709">
      <w:pPr>
        <w:spacing w:line="360" w:lineRule="auto"/>
        <w:jc w:val="right"/>
        <w:rPr>
          <w:rFonts w:asciiTheme="minorHAnsi" w:hAnsiTheme="minorHAnsi" w:cstheme="minorHAnsi"/>
          <w:sz w:val="56"/>
          <w:szCs w:val="44"/>
        </w:rPr>
      </w:pPr>
    </w:p>
    <w:p w:rsidR="00807709" w:rsidRPr="00FD5E7A" w:rsidRDefault="007343A7" w:rsidP="00807709">
      <w:pPr>
        <w:pStyle w:val="Capa-TrebuchetMS18ptsDireita"/>
        <w:spacing w:line="360" w:lineRule="auto"/>
        <w:rPr>
          <w:rFonts w:asciiTheme="minorHAnsi" w:hAnsiTheme="minorHAnsi" w:cstheme="minorHAnsi"/>
          <w:sz w:val="56"/>
          <w:szCs w:val="44"/>
          <w:lang w:val="pt-BR"/>
        </w:rPr>
      </w:pPr>
      <w:r w:rsidRPr="00FD5E7A">
        <w:rPr>
          <w:rFonts w:asciiTheme="minorHAnsi" w:hAnsiTheme="minorHAnsi" w:cstheme="minorHAnsi"/>
          <w:sz w:val="56"/>
          <w:szCs w:val="44"/>
          <w:lang w:val="pt-BR"/>
        </w:rPr>
        <w:t>Plano de Desenvolvimento de Software</w:t>
      </w:r>
    </w:p>
    <w:p w:rsidR="007A0AEE" w:rsidRPr="00FD5E7A" w:rsidRDefault="000730F7" w:rsidP="00807709">
      <w:pPr>
        <w:pStyle w:val="Capa-TrebuchetMS18ptsDireita"/>
        <w:spacing w:line="360" w:lineRule="auto"/>
        <w:rPr>
          <w:rFonts w:asciiTheme="minorHAnsi" w:hAnsiTheme="minorHAnsi" w:cstheme="minorHAnsi"/>
          <w:szCs w:val="24"/>
          <w:lang w:val="pt-BR"/>
        </w:rPr>
      </w:pPr>
      <w:r>
        <w:rPr>
          <w:rFonts w:asciiTheme="minorHAnsi" w:hAnsiTheme="minorHAnsi" w:cstheme="minorHAnsi"/>
          <w:sz w:val="56"/>
          <w:szCs w:val="44"/>
          <w:lang w:val="pt-BR"/>
        </w:rPr>
        <w:t>SIS CLINIC</w:t>
      </w:r>
    </w:p>
    <w:p w:rsidR="00091E3D" w:rsidRPr="00FD5E7A" w:rsidRDefault="00091E3D" w:rsidP="00807709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:rsidR="00990B33" w:rsidRPr="00FD5E7A" w:rsidRDefault="00990B33" w:rsidP="00807709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:rsidR="007616AC" w:rsidRPr="00FD5E7A" w:rsidRDefault="007616AC" w:rsidP="00807709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:rsidR="007616AC" w:rsidRPr="00FD5E7A" w:rsidRDefault="007616AC" w:rsidP="00807709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:rsidR="007616AC" w:rsidRPr="00FD5E7A" w:rsidRDefault="007616AC" w:rsidP="00807709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:rsidR="005E3EB5" w:rsidRPr="00FD5E7A" w:rsidRDefault="005E3EB5" w:rsidP="00807709">
      <w:pPr>
        <w:spacing w:before="0" w:after="0" w:line="360" w:lineRule="auto"/>
        <w:jc w:val="left"/>
        <w:rPr>
          <w:rFonts w:asciiTheme="minorHAnsi" w:hAnsiTheme="minorHAnsi" w:cstheme="minorHAnsi"/>
          <w:szCs w:val="24"/>
        </w:rPr>
      </w:pPr>
      <w:r w:rsidRPr="00FD5E7A">
        <w:rPr>
          <w:rFonts w:asciiTheme="minorHAnsi" w:hAnsiTheme="minorHAnsi" w:cstheme="minorHAnsi"/>
          <w:szCs w:val="24"/>
        </w:rPr>
        <w:br w:type="page"/>
      </w:r>
    </w:p>
    <w:p w:rsidR="007616AC" w:rsidRPr="0070664D" w:rsidRDefault="007616AC" w:rsidP="00807709">
      <w:pPr>
        <w:pStyle w:val="ndice"/>
        <w:spacing w:before="60" w:after="60" w:line="360" w:lineRule="auto"/>
        <w:rPr>
          <w:rFonts w:asciiTheme="minorHAnsi" w:hAnsiTheme="minorHAnsi" w:cstheme="minorHAnsi"/>
          <w:sz w:val="24"/>
          <w:szCs w:val="24"/>
          <w:lang w:val="pt-BR"/>
        </w:rPr>
      </w:pPr>
      <w:r w:rsidRPr="00FD5E7A">
        <w:rPr>
          <w:rFonts w:asciiTheme="minorHAnsi" w:hAnsiTheme="minorHAnsi" w:cstheme="minorHAnsi"/>
          <w:kern w:val="0"/>
          <w:sz w:val="24"/>
          <w:szCs w:val="24"/>
          <w:lang w:val="pt-BR"/>
        </w:rPr>
        <w:lastRenderedPageBreak/>
        <w:t>Histórico da Revisão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37"/>
        <w:gridCol w:w="1198"/>
        <w:gridCol w:w="4253"/>
        <w:gridCol w:w="2551"/>
      </w:tblGrid>
      <w:tr w:rsidR="00807709" w:rsidRPr="00FD5E7A" w:rsidTr="00FD5E7A"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FD5E7A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 w:rsidRPr="00FD5E7A">
              <w:rPr>
                <w:rFonts w:asciiTheme="minorHAnsi" w:hAnsiTheme="minorHAnsi" w:cstheme="minorHAnsi"/>
                <w:b/>
                <w:szCs w:val="24"/>
              </w:rPr>
              <w:br w:type="page"/>
              <w:t>Data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FD5E7A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 w:rsidRPr="00FD5E7A">
              <w:rPr>
                <w:rFonts w:asciiTheme="minorHAnsi" w:hAnsiTheme="minorHAnsi" w:cstheme="minorHAnsi"/>
                <w:b/>
                <w:szCs w:val="24"/>
              </w:rPr>
              <w:t>Versão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FD5E7A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 w:rsidRPr="00FD5E7A">
              <w:rPr>
                <w:rFonts w:asciiTheme="minorHAnsi" w:hAnsiTheme="minorHAnsi" w:cstheme="minorHAnsi"/>
                <w:b/>
                <w:szCs w:val="24"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FD5E7A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 w:rsidRPr="00FD5E7A">
              <w:rPr>
                <w:rFonts w:asciiTheme="minorHAnsi" w:hAnsiTheme="minorHAnsi" w:cstheme="minorHAnsi"/>
                <w:b/>
                <w:szCs w:val="24"/>
              </w:rPr>
              <w:t>Autor</w:t>
            </w:r>
          </w:p>
        </w:tc>
      </w:tr>
      <w:tr w:rsidR="00807709" w:rsidRPr="00FD5E7A" w:rsidTr="00FD5E7A"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6AC" w:rsidRPr="00FD5E7A" w:rsidRDefault="007117E7" w:rsidP="006D1C4A">
            <w:pPr>
              <w:spacing w:after="0" w:line="360" w:lineRule="auto"/>
              <w:rPr>
                <w:rFonts w:asciiTheme="minorHAnsi" w:hAnsiTheme="minorHAnsi" w:cstheme="minorHAnsi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Cs w:val="24"/>
              </w:rPr>
              <w:t>14</w:t>
            </w:r>
            <w:r w:rsidR="00ED46D7" w:rsidRPr="00FD5E7A">
              <w:rPr>
                <w:rFonts w:asciiTheme="minorHAnsi" w:hAnsiTheme="minorHAnsi" w:cstheme="minorHAnsi"/>
                <w:szCs w:val="24"/>
              </w:rPr>
              <w:t>/</w:t>
            </w:r>
            <w:r>
              <w:rPr>
                <w:rFonts w:asciiTheme="minorHAnsi" w:hAnsiTheme="minorHAnsi" w:cstheme="minorHAnsi"/>
                <w:szCs w:val="24"/>
              </w:rPr>
              <w:t>11</w:t>
            </w:r>
            <w:r w:rsidR="007616AC" w:rsidRPr="00FD5E7A">
              <w:rPr>
                <w:rFonts w:asciiTheme="minorHAnsi" w:hAnsiTheme="minorHAnsi" w:cstheme="minorHAnsi"/>
                <w:szCs w:val="24"/>
              </w:rPr>
              <w:t>/201</w:t>
            </w:r>
            <w:r>
              <w:rPr>
                <w:rFonts w:asciiTheme="minorHAnsi" w:hAnsiTheme="minorHAnsi" w:cstheme="minorHAnsi"/>
                <w:szCs w:val="24"/>
              </w:rPr>
              <w:t>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6AC" w:rsidRPr="00FD5E7A" w:rsidRDefault="001066F0" w:rsidP="00807709">
            <w:pPr>
              <w:spacing w:after="0" w:line="360" w:lineRule="auto"/>
              <w:rPr>
                <w:rFonts w:asciiTheme="minorHAnsi" w:hAnsiTheme="minorHAnsi" w:cstheme="minorHAnsi"/>
                <w:szCs w:val="24"/>
                <w:lang w:eastAsia="en-US"/>
              </w:rPr>
            </w:pPr>
            <w:r w:rsidRPr="00FD5E7A">
              <w:rPr>
                <w:rFonts w:asciiTheme="minorHAnsi" w:hAnsiTheme="minorHAnsi" w:cstheme="minorHAnsi"/>
                <w:szCs w:val="24"/>
              </w:rPr>
              <w:t>1.0.0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6AC" w:rsidRPr="00FD5E7A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szCs w:val="24"/>
                <w:lang w:eastAsia="en-US"/>
              </w:rPr>
            </w:pPr>
            <w:r w:rsidRPr="00FD5E7A">
              <w:rPr>
                <w:rFonts w:asciiTheme="minorHAnsi" w:hAnsiTheme="minorHAnsi" w:cstheme="minorHAnsi"/>
                <w:szCs w:val="24"/>
              </w:rPr>
              <w:t>Elaboração do Documento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6AC" w:rsidRPr="00FD5E7A" w:rsidRDefault="007117E7" w:rsidP="00E214EE">
            <w:pPr>
              <w:spacing w:after="0" w:line="360" w:lineRule="auto"/>
              <w:jc w:val="left"/>
              <w:rPr>
                <w:rFonts w:asciiTheme="minorHAnsi" w:hAnsiTheme="minorHAnsi" w:cstheme="minorHAnsi"/>
                <w:szCs w:val="24"/>
                <w:u w:val="single"/>
                <w:lang w:eastAsia="en-US"/>
              </w:rPr>
            </w:pPr>
            <w:r>
              <w:rPr>
                <w:rFonts w:asciiTheme="minorHAnsi" w:hAnsiTheme="minorHAnsi" w:cstheme="minorHAnsi"/>
                <w:szCs w:val="24"/>
              </w:rPr>
              <w:t>Anderson Abreu Rabelo</w:t>
            </w:r>
          </w:p>
        </w:tc>
      </w:tr>
    </w:tbl>
    <w:p w:rsidR="007616AC" w:rsidRPr="00FD5E7A" w:rsidRDefault="007616AC" w:rsidP="00807709">
      <w:pPr>
        <w:pStyle w:val="ndice"/>
        <w:spacing w:before="60" w:after="60" w:line="360" w:lineRule="auto"/>
        <w:rPr>
          <w:rFonts w:asciiTheme="minorHAnsi" w:hAnsiTheme="minorHAnsi" w:cstheme="minorHAnsi"/>
          <w:kern w:val="0"/>
          <w:sz w:val="24"/>
          <w:szCs w:val="24"/>
          <w:lang w:val="pt-BR"/>
        </w:rPr>
      </w:pPr>
    </w:p>
    <w:p w:rsidR="007616AC" w:rsidRPr="00FD5E7A" w:rsidRDefault="007616AC" w:rsidP="007D37CA">
      <w:pPr>
        <w:pStyle w:val="ndice"/>
        <w:spacing w:before="60" w:after="60" w:line="360" w:lineRule="auto"/>
        <w:rPr>
          <w:rFonts w:asciiTheme="minorHAnsi" w:hAnsiTheme="minorHAnsi" w:cstheme="minorHAnsi"/>
          <w:sz w:val="24"/>
          <w:szCs w:val="24"/>
        </w:rPr>
      </w:pPr>
      <w:r w:rsidRPr="00FD5E7A">
        <w:rPr>
          <w:rFonts w:asciiTheme="minorHAnsi" w:hAnsiTheme="minorHAnsi" w:cstheme="minorHAnsi"/>
          <w:kern w:val="0"/>
          <w:sz w:val="36"/>
          <w:szCs w:val="36"/>
          <w:lang w:val="pt-BR"/>
        </w:rPr>
        <w:br w:type="page"/>
      </w:r>
      <w:r w:rsidRPr="00FD5E7A">
        <w:rPr>
          <w:rFonts w:asciiTheme="minorHAnsi" w:hAnsiTheme="minorHAnsi" w:cstheme="minorHAnsi"/>
          <w:kern w:val="0"/>
          <w:sz w:val="24"/>
          <w:szCs w:val="24"/>
          <w:lang w:val="pt-BR"/>
        </w:rPr>
        <w:lastRenderedPageBreak/>
        <w:t>Integrantes da Equipe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03"/>
        <w:gridCol w:w="4536"/>
      </w:tblGrid>
      <w:tr w:rsidR="00807709" w:rsidRPr="00FD5E7A" w:rsidTr="00FD5E7A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FD5E7A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 w:rsidRPr="00FD5E7A">
              <w:rPr>
                <w:rFonts w:asciiTheme="minorHAnsi" w:hAnsiTheme="minorHAnsi" w:cstheme="minorHAnsi"/>
                <w:b/>
                <w:szCs w:val="24"/>
              </w:rPr>
              <w:br w:type="page"/>
              <w:t xml:space="preserve">Nome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16AC" w:rsidRPr="00FD5E7A" w:rsidRDefault="007616AC" w:rsidP="00807709">
            <w:pPr>
              <w:spacing w:after="0" w:line="360" w:lineRule="auto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 w:rsidRPr="00FD5E7A">
              <w:rPr>
                <w:rFonts w:asciiTheme="minorHAnsi" w:hAnsiTheme="minorHAnsi" w:cstheme="minorHAnsi"/>
                <w:b/>
                <w:szCs w:val="24"/>
              </w:rPr>
              <w:t>Cargo Ocupado</w:t>
            </w:r>
          </w:p>
        </w:tc>
      </w:tr>
      <w:tr w:rsidR="006D1C4A" w:rsidRPr="00FD5E7A" w:rsidTr="00FD5E7A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C4A" w:rsidRPr="00FD5E7A" w:rsidRDefault="00E214EE" w:rsidP="006D1C4A">
            <w:pPr>
              <w:spacing w:after="0" w:line="360" w:lineRule="auto"/>
              <w:rPr>
                <w:rFonts w:asciiTheme="minorHAnsi" w:hAnsiTheme="minorHAnsi" w:cstheme="minorHAnsi"/>
                <w:szCs w:val="24"/>
                <w:lang w:eastAsia="en-US"/>
              </w:rPr>
            </w:pPr>
            <w:r w:rsidRPr="00FD5E7A">
              <w:rPr>
                <w:rFonts w:asciiTheme="minorHAnsi" w:hAnsiTheme="minorHAnsi" w:cstheme="minorHAnsi"/>
                <w:szCs w:val="24"/>
              </w:rPr>
              <w:t>Integrante da Equipe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C4A" w:rsidRPr="00FD5E7A" w:rsidRDefault="00E214EE" w:rsidP="006D1C4A">
            <w:pPr>
              <w:spacing w:after="0" w:line="360" w:lineRule="auto"/>
              <w:rPr>
                <w:rFonts w:asciiTheme="minorHAnsi" w:hAnsiTheme="minorHAnsi" w:cstheme="minorHAnsi"/>
                <w:szCs w:val="24"/>
                <w:lang w:eastAsia="en-US"/>
              </w:rPr>
            </w:pPr>
            <w:r w:rsidRPr="00FD5E7A">
              <w:rPr>
                <w:rFonts w:asciiTheme="minorHAnsi" w:hAnsiTheme="minorHAnsi" w:cstheme="minorHAnsi"/>
                <w:szCs w:val="24"/>
              </w:rPr>
              <w:t>Analista de Sistemas</w:t>
            </w:r>
          </w:p>
        </w:tc>
      </w:tr>
    </w:tbl>
    <w:p w:rsidR="00091E3D" w:rsidRPr="00FD5E7A" w:rsidRDefault="00BB13FD" w:rsidP="007343A7">
      <w:pPr>
        <w:pStyle w:val="ndice"/>
        <w:spacing w:before="60" w:after="60" w:line="360" w:lineRule="auto"/>
        <w:rPr>
          <w:rFonts w:asciiTheme="minorHAnsi" w:hAnsiTheme="minorHAnsi" w:cstheme="minorHAnsi"/>
          <w:szCs w:val="24"/>
        </w:rPr>
      </w:pPr>
      <w:bookmarkStart w:id="0" w:name="_Toc81635120"/>
      <w:r w:rsidRPr="00FD5E7A">
        <w:rPr>
          <w:rFonts w:asciiTheme="minorHAnsi" w:hAnsiTheme="minorHAnsi" w:cstheme="minorHAnsi"/>
          <w:kern w:val="0"/>
          <w:sz w:val="36"/>
          <w:szCs w:val="36"/>
          <w:lang w:val="pt-BR"/>
        </w:rPr>
        <w:br w:type="page"/>
      </w:r>
      <w:r w:rsidR="007A0AEE" w:rsidRPr="00FD5E7A">
        <w:rPr>
          <w:rFonts w:asciiTheme="minorHAnsi" w:hAnsiTheme="minorHAnsi" w:cstheme="minorHAnsi"/>
          <w:kern w:val="0"/>
          <w:sz w:val="36"/>
          <w:szCs w:val="36"/>
          <w:lang w:val="pt-BR"/>
        </w:rPr>
        <w:lastRenderedPageBreak/>
        <w:t>Sumário</w:t>
      </w: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49166283"/>
      <w:bookmarkStart w:id="9" w:name="_Toc75148931"/>
      <w:bookmarkEnd w:id="0"/>
    </w:p>
    <w:bookmarkStart w:id="10" w:name="_GoBack"/>
    <w:bookmarkEnd w:id="10"/>
    <w:p w:rsidR="0070664D" w:rsidRDefault="00F47320">
      <w:pPr>
        <w:pStyle w:val="Sumrio1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F47320">
        <w:rPr>
          <w:rFonts w:asciiTheme="minorHAnsi" w:hAnsiTheme="minorHAnsi" w:cstheme="minorHAnsi"/>
        </w:rPr>
        <w:fldChar w:fldCharType="begin"/>
      </w:r>
      <w:r w:rsidR="007A0AEE" w:rsidRPr="00FD5E7A">
        <w:rPr>
          <w:rFonts w:asciiTheme="minorHAnsi" w:hAnsiTheme="minorHAnsi" w:cstheme="minorHAnsi"/>
        </w:rPr>
        <w:instrText xml:space="preserve"> TOC \o "1-3" \h \z </w:instrText>
      </w:r>
      <w:r w:rsidRPr="00F47320">
        <w:rPr>
          <w:rFonts w:asciiTheme="minorHAnsi" w:hAnsiTheme="minorHAnsi" w:cstheme="minorHAnsi"/>
        </w:rPr>
        <w:fldChar w:fldCharType="separate"/>
      </w:r>
      <w:hyperlink w:anchor="_Toc466636907" w:history="1">
        <w:r w:rsidR="0070664D" w:rsidRPr="00717C40">
          <w:rPr>
            <w:rStyle w:val="Hyperlink"/>
            <w:rFonts w:cstheme="minorHAnsi"/>
            <w:noProof/>
          </w:rPr>
          <w:t>1</w:t>
        </w:r>
        <w:r w:rsidR="0070664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0664D" w:rsidRPr="00717C40">
          <w:rPr>
            <w:rStyle w:val="Hyperlink"/>
            <w:rFonts w:cstheme="minorHAnsi"/>
            <w:noProof/>
          </w:rPr>
          <w:t>Introdução</w:t>
        </w:r>
        <w:r w:rsidR="007066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64D">
          <w:rPr>
            <w:noProof/>
            <w:webHidden/>
          </w:rPr>
          <w:instrText xml:space="preserve"> PAGEREF _Toc466636907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64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664D" w:rsidRDefault="00F47320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66636908" w:history="1">
        <w:r w:rsidR="0070664D" w:rsidRPr="00717C40">
          <w:rPr>
            <w:rStyle w:val="Hyperlink"/>
            <w:rFonts w:ascii="Arial" w:hAnsi="Arial" w:cstheme="minorHAnsi"/>
            <w:noProof/>
          </w:rPr>
          <w:t>1.1</w:t>
        </w:r>
        <w:r w:rsidR="0070664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70664D" w:rsidRPr="00717C40">
          <w:rPr>
            <w:rStyle w:val="Hyperlink"/>
            <w:rFonts w:cstheme="minorHAnsi"/>
            <w:noProof/>
          </w:rPr>
          <w:t>Finalidade</w:t>
        </w:r>
        <w:r w:rsidR="007066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64D">
          <w:rPr>
            <w:noProof/>
            <w:webHidden/>
          </w:rPr>
          <w:instrText xml:space="preserve"> PAGEREF _Toc466636908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64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664D" w:rsidRDefault="00F47320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66636909" w:history="1">
        <w:r w:rsidR="0070664D" w:rsidRPr="00717C40">
          <w:rPr>
            <w:rStyle w:val="Hyperlink"/>
            <w:rFonts w:ascii="Arial" w:hAnsi="Arial" w:cstheme="minorHAnsi"/>
            <w:noProof/>
          </w:rPr>
          <w:t>1.2</w:t>
        </w:r>
        <w:r w:rsidR="0070664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70664D" w:rsidRPr="00717C40">
          <w:rPr>
            <w:rStyle w:val="Hyperlink"/>
            <w:rFonts w:cstheme="minorHAnsi"/>
            <w:noProof/>
          </w:rPr>
          <w:t>Escopo</w:t>
        </w:r>
        <w:r w:rsidR="007066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64D">
          <w:rPr>
            <w:noProof/>
            <w:webHidden/>
          </w:rPr>
          <w:instrText xml:space="preserve"> PAGEREF _Toc466636909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64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664D" w:rsidRDefault="00F47320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66636910" w:history="1">
        <w:r w:rsidR="0070664D" w:rsidRPr="00717C40">
          <w:rPr>
            <w:rStyle w:val="Hyperlink"/>
            <w:rFonts w:ascii="Arial" w:hAnsi="Arial" w:cstheme="minorHAnsi"/>
            <w:noProof/>
          </w:rPr>
          <w:t>1.3</w:t>
        </w:r>
        <w:r w:rsidR="0070664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70664D" w:rsidRPr="00717C40">
          <w:rPr>
            <w:rStyle w:val="Hyperlink"/>
            <w:rFonts w:cstheme="minorHAnsi"/>
            <w:noProof/>
          </w:rPr>
          <w:t>Definições, Acrônimos e Abreviações</w:t>
        </w:r>
        <w:r w:rsidR="007066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64D">
          <w:rPr>
            <w:noProof/>
            <w:webHidden/>
          </w:rPr>
          <w:instrText xml:space="preserve"> PAGEREF _Toc466636910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64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664D" w:rsidRDefault="00F47320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66636911" w:history="1">
        <w:r w:rsidR="0070664D" w:rsidRPr="00717C40">
          <w:rPr>
            <w:rStyle w:val="Hyperlink"/>
            <w:rFonts w:ascii="Arial" w:hAnsi="Arial" w:cstheme="minorHAnsi"/>
            <w:noProof/>
          </w:rPr>
          <w:t>1.4</w:t>
        </w:r>
        <w:r w:rsidR="0070664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70664D" w:rsidRPr="00717C40">
          <w:rPr>
            <w:rStyle w:val="Hyperlink"/>
            <w:rFonts w:cstheme="minorHAnsi"/>
            <w:noProof/>
          </w:rPr>
          <w:t>Visão Geral</w:t>
        </w:r>
        <w:r w:rsidR="007066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64D">
          <w:rPr>
            <w:noProof/>
            <w:webHidden/>
          </w:rPr>
          <w:instrText xml:space="preserve"> PAGEREF _Toc466636911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64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664D" w:rsidRDefault="00F47320">
      <w:pPr>
        <w:pStyle w:val="Sumrio1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66636912" w:history="1">
        <w:r w:rsidR="0070664D" w:rsidRPr="00717C40">
          <w:rPr>
            <w:rStyle w:val="Hyperlink"/>
            <w:rFonts w:cstheme="minorHAnsi"/>
            <w:noProof/>
          </w:rPr>
          <w:t>2</w:t>
        </w:r>
        <w:r w:rsidR="0070664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0664D" w:rsidRPr="00717C40">
          <w:rPr>
            <w:rStyle w:val="Hyperlink"/>
            <w:rFonts w:cstheme="minorHAnsi"/>
            <w:noProof/>
          </w:rPr>
          <w:t>Visão Geral do Projeto</w:t>
        </w:r>
        <w:r w:rsidR="007066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64D">
          <w:rPr>
            <w:noProof/>
            <w:webHidden/>
          </w:rPr>
          <w:instrText xml:space="preserve"> PAGEREF _Toc466636912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64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664D" w:rsidRDefault="00F47320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66636913" w:history="1">
        <w:r w:rsidR="0070664D" w:rsidRPr="00717C40">
          <w:rPr>
            <w:rStyle w:val="Hyperlink"/>
            <w:rFonts w:ascii="Arial" w:hAnsi="Arial" w:cstheme="minorHAnsi"/>
            <w:noProof/>
          </w:rPr>
          <w:t>2.1</w:t>
        </w:r>
        <w:r w:rsidR="0070664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70664D" w:rsidRPr="00717C40">
          <w:rPr>
            <w:rStyle w:val="Hyperlink"/>
            <w:rFonts w:cstheme="minorHAnsi"/>
            <w:noProof/>
          </w:rPr>
          <w:t>Finalidade, Escopo e Objetivos do Projeto</w:t>
        </w:r>
        <w:r w:rsidR="007066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64D">
          <w:rPr>
            <w:noProof/>
            <w:webHidden/>
          </w:rPr>
          <w:instrText xml:space="preserve"> PAGEREF _Toc466636913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64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664D" w:rsidRDefault="00F47320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66636914" w:history="1">
        <w:r w:rsidR="0070664D" w:rsidRPr="00717C40">
          <w:rPr>
            <w:rStyle w:val="Hyperlink"/>
            <w:rFonts w:ascii="Arial" w:hAnsi="Arial" w:cstheme="minorHAnsi"/>
            <w:noProof/>
          </w:rPr>
          <w:t>2.2</w:t>
        </w:r>
        <w:r w:rsidR="0070664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70664D" w:rsidRPr="00717C40">
          <w:rPr>
            <w:rStyle w:val="Hyperlink"/>
            <w:rFonts w:cstheme="minorHAnsi"/>
            <w:noProof/>
          </w:rPr>
          <w:t>Suposições e Restrições</w:t>
        </w:r>
        <w:r w:rsidR="007066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64D">
          <w:rPr>
            <w:noProof/>
            <w:webHidden/>
          </w:rPr>
          <w:instrText xml:space="preserve"> PAGEREF _Toc466636914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64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664D" w:rsidRDefault="00F47320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66636915" w:history="1">
        <w:r w:rsidR="0070664D" w:rsidRPr="00717C40">
          <w:rPr>
            <w:rStyle w:val="Hyperlink"/>
            <w:rFonts w:ascii="Arial" w:hAnsi="Arial" w:cstheme="minorHAnsi"/>
            <w:noProof/>
          </w:rPr>
          <w:t>2.3</w:t>
        </w:r>
        <w:r w:rsidR="0070664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70664D" w:rsidRPr="00717C40">
          <w:rPr>
            <w:rStyle w:val="Hyperlink"/>
            <w:rFonts w:cstheme="minorHAnsi"/>
            <w:noProof/>
          </w:rPr>
          <w:t>Produtos Liberados do Projeto</w:t>
        </w:r>
        <w:r w:rsidR="007066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64D">
          <w:rPr>
            <w:noProof/>
            <w:webHidden/>
          </w:rPr>
          <w:instrText xml:space="preserve"> PAGEREF _Toc466636915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64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664D" w:rsidRDefault="00F47320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66636916" w:history="1">
        <w:r w:rsidR="0070664D" w:rsidRPr="00717C40">
          <w:rPr>
            <w:rStyle w:val="Hyperlink"/>
            <w:rFonts w:ascii="Arial" w:hAnsi="Arial" w:cstheme="minorHAnsi"/>
            <w:noProof/>
          </w:rPr>
          <w:t>2.4</w:t>
        </w:r>
        <w:r w:rsidR="0070664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70664D" w:rsidRPr="00717C40">
          <w:rPr>
            <w:rStyle w:val="Hyperlink"/>
            <w:rFonts w:cstheme="minorHAnsi"/>
            <w:noProof/>
          </w:rPr>
          <w:t>Evolução do Plano de Desenvolvimento de Software</w:t>
        </w:r>
        <w:r w:rsidR="007066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64D">
          <w:rPr>
            <w:noProof/>
            <w:webHidden/>
          </w:rPr>
          <w:instrText xml:space="preserve"> PAGEREF _Toc466636916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64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664D" w:rsidRDefault="00F47320">
      <w:pPr>
        <w:pStyle w:val="Sumrio1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66636917" w:history="1">
        <w:r w:rsidR="0070664D" w:rsidRPr="00717C40">
          <w:rPr>
            <w:rStyle w:val="Hyperlink"/>
            <w:rFonts w:cstheme="minorHAnsi"/>
            <w:noProof/>
          </w:rPr>
          <w:t>3</w:t>
        </w:r>
        <w:r w:rsidR="0070664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0664D" w:rsidRPr="00717C40">
          <w:rPr>
            <w:rStyle w:val="Hyperlink"/>
            <w:rFonts w:cstheme="minorHAnsi"/>
            <w:noProof/>
          </w:rPr>
          <w:t>Organização do Projeto</w:t>
        </w:r>
        <w:r w:rsidR="007066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64D">
          <w:rPr>
            <w:noProof/>
            <w:webHidden/>
          </w:rPr>
          <w:instrText xml:space="preserve"> PAGEREF _Toc466636917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64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0664D" w:rsidRDefault="00F47320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66636918" w:history="1">
        <w:r w:rsidR="0070664D" w:rsidRPr="00717C40">
          <w:rPr>
            <w:rStyle w:val="Hyperlink"/>
            <w:rFonts w:ascii="Arial" w:hAnsi="Arial" w:cstheme="minorHAnsi"/>
            <w:noProof/>
          </w:rPr>
          <w:t>3.1</w:t>
        </w:r>
        <w:r w:rsidR="0070664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70664D" w:rsidRPr="00717C40">
          <w:rPr>
            <w:rStyle w:val="Hyperlink"/>
            <w:rFonts w:cstheme="minorHAnsi"/>
            <w:noProof/>
          </w:rPr>
          <w:t>Interfaces Externas</w:t>
        </w:r>
        <w:r w:rsidR="007066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64D">
          <w:rPr>
            <w:noProof/>
            <w:webHidden/>
          </w:rPr>
          <w:instrText xml:space="preserve"> PAGEREF _Toc466636918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64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0664D" w:rsidRDefault="00F47320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66636919" w:history="1">
        <w:r w:rsidR="0070664D" w:rsidRPr="00717C40">
          <w:rPr>
            <w:rStyle w:val="Hyperlink"/>
            <w:rFonts w:ascii="Arial" w:hAnsi="Arial" w:cstheme="minorHAnsi"/>
            <w:noProof/>
          </w:rPr>
          <w:t>3.2</w:t>
        </w:r>
        <w:r w:rsidR="0070664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70664D" w:rsidRPr="00717C40">
          <w:rPr>
            <w:rStyle w:val="Hyperlink"/>
            <w:rFonts w:cstheme="minorHAnsi"/>
            <w:noProof/>
          </w:rPr>
          <w:t>Papéis e Responsabilidades</w:t>
        </w:r>
        <w:r w:rsidR="007066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64D">
          <w:rPr>
            <w:noProof/>
            <w:webHidden/>
          </w:rPr>
          <w:instrText xml:space="preserve"> PAGEREF _Toc466636919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64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0664D" w:rsidRDefault="00F47320">
      <w:pPr>
        <w:pStyle w:val="Sumrio1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66636920" w:history="1">
        <w:r w:rsidR="0070664D" w:rsidRPr="00717C40">
          <w:rPr>
            <w:rStyle w:val="Hyperlink"/>
            <w:rFonts w:cstheme="minorHAnsi"/>
            <w:noProof/>
          </w:rPr>
          <w:t>4</w:t>
        </w:r>
        <w:r w:rsidR="0070664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0664D" w:rsidRPr="00717C40">
          <w:rPr>
            <w:rStyle w:val="Hyperlink"/>
            <w:rFonts w:cstheme="minorHAnsi"/>
            <w:noProof/>
          </w:rPr>
          <w:t>Processo de Gerenciamento Estimativas do Projeto</w:t>
        </w:r>
        <w:r w:rsidR="007066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64D">
          <w:rPr>
            <w:noProof/>
            <w:webHidden/>
          </w:rPr>
          <w:instrText xml:space="preserve"> PAGEREF _Toc466636920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64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664D" w:rsidRDefault="00F47320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66636921" w:history="1">
        <w:r w:rsidR="0070664D" w:rsidRPr="00717C40">
          <w:rPr>
            <w:rStyle w:val="Hyperlink"/>
            <w:rFonts w:ascii="Arial" w:hAnsi="Arial" w:cstheme="minorHAnsi"/>
            <w:noProof/>
          </w:rPr>
          <w:t>4.1</w:t>
        </w:r>
        <w:r w:rsidR="0070664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70664D" w:rsidRPr="00717C40">
          <w:rPr>
            <w:rStyle w:val="Hyperlink"/>
            <w:rFonts w:cstheme="minorHAnsi"/>
            <w:noProof/>
          </w:rPr>
          <w:t>Plano de Projeto</w:t>
        </w:r>
        <w:r w:rsidR="007066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64D">
          <w:rPr>
            <w:noProof/>
            <w:webHidden/>
          </w:rPr>
          <w:instrText xml:space="preserve"> PAGEREF _Toc466636921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64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664D" w:rsidRDefault="00F47320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66636922" w:history="1">
        <w:r w:rsidR="0070664D" w:rsidRPr="00717C40">
          <w:rPr>
            <w:rStyle w:val="Hyperlink"/>
            <w:rFonts w:ascii="Arial" w:hAnsi="Arial"/>
            <w:noProof/>
          </w:rPr>
          <w:t>4.1.1</w:t>
        </w:r>
        <w:r w:rsidR="0070664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70664D" w:rsidRPr="00717C40">
          <w:rPr>
            <w:rStyle w:val="Hyperlink"/>
            <w:noProof/>
          </w:rPr>
          <w:t>Plano de Fase</w:t>
        </w:r>
        <w:r w:rsidR="007066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64D">
          <w:rPr>
            <w:noProof/>
            <w:webHidden/>
          </w:rPr>
          <w:instrText xml:space="preserve"> PAGEREF _Toc466636922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64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664D" w:rsidRDefault="00F47320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66636923" w:history="1">
        <w:r w:rsidR="0070664D" w:rsidRPr="00717C40">
          <w:rPr>
            <w:rStyle w:val="Hyperlink"/>
            <w:rFonts w:ascii="Arial" w:hAnsi="Arial"/>
            <w:noProof/>
          </w:rPr>
          <w:t>4.1.2</w:t>
        </w:r>
        <w:r w:rsidR="0070664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70664D" w:rsidRPr="00717C40">
          <w:rPr>
            <w:rStyle w:val="Hyperlink"/>
            <w:noProof/>
          </w:rPr>
          <w:t>Objetivos das Iterações</w:t>
        </w:r>
        <w:r w:rsidR="007066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64D">
          <w:rPr>
            <w:noProof/>
            <w:webHidden/>
          </w:rPr>
          <w:instrText xml:space="preserve"> PAGEREF _Toc466636923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64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0664D" w:rsidRDefault="00F47320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66636924" w:history="1">
        <w:r w:rsidR="0070664D" w:rsidRPr="00717C40">
          <w:rPr>
            <w:rStyle w:val="Hyperlink"/>
            <w:rFonts w:ascii="Arial" w:hAnsi="Arial"/>
            <w:noProof/>
          </w:rPr>
          <w:t>4.1.3</w:t>
        </w:r>
        <w:r w:rsidR="0070664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70664D" w:rsidRPr="00717C40">
          <w:rPr>
            <w:rStyle w:val="Hyperlink"/>
            <w:noProof/>
          </w:rPr>
          <w:t>Releases</w:t>
        </w:r>
        <w:r w:rsidR="007066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64D">
          <w:rPr>
            <w:noProof/>
            <w:webHidden/>
          </w:rPr>
          <w:instrText xml:space="preserve"> PAGEREF _Toc466636924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64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664D" w:rsidRDefault="00F47320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66636925" w:history="1">
        <w:r w:rsidR="0070664D" w:rsidRPr="00717C40">
          <w:rPr>
            <w:rStyle w:val="Hyperlink"/>
            <w:rFonts w:ascii="Arial" w:hAnsi="Arial"/>
            <w:noProof/>
          </w:rPr>
          <w:t>4.1.4</w:t>
        </w:r>
        <w:r w:rsidR="0070664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70664D" w:rsidRPr="00717C40">
          <w:rPr>
            <w:rStyle w:val="Hyperlink"/>
            <w:noProof/>
          </w:rPr>
          <w:t>Programação do Projeto</w:t>
        </w:r>
        <w:r w:rsidR="007066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64D">
          <w:rPr>
            <w:noProof/>
            <w:webHidden/>
          </w:rPr>
          <w:instrText xml:space="preserve"> PAGEREF _Toc466636925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64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664D" w:rsidRDefault="00F47320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66636926" w:history="1">
        <w:r w:rsidR="0070664D" w:rsidRPr="00717C40">
          <w:rPr>
            <w:rStyle w:val="Hyperlink"/>
            <w:rFonts w:ascii="Arial" w:hAnsi="Arial"/>
            <w:noProof/>
          </w:rPr>
          <w:t>4.1.5</w:t>
        </w:r>
        <w:r w:rsidR="0070664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70664D" w:rsidRPr="00717C40">
          <w:rPr>
            <w:rStyle w:val="Hyperlink"/>
            <w:noProof/>
          </w:rPr>
          <w:t>Recursos do Projeto</w:t>
        </w:r>
        <w:r w:rsidR="007066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64D">
          <w:rPr>
            <w:noProof/>
            <w:webHidden/>
          </w:rPr>
          <w:instrText xml:space="preserve"> PAGEREF _Toc466636926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64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664D" w:rsidRDefault="00F47320">
      <w:pPr>
        <w:pStyle w:val="Sumrio2"/>
        <w:tabs>
          <w:tab w:val="left" w:pos="96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66636927" w:history="1">
        <w:r w:rsidR="0070664D" w:rsidRPr="00717C40">
          <w:rPr>
            <w:rStyle w:val="Hyperlink"/>
            <w:rFonts w:ascii="Arial" w:hAnsi="Arial"/>
            <w:noProof/>
          </w:rPr>
          <w:t>4.2</w:t>
        </w:r>
        <w:r w:rsidR="0070664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70664D" w:rsidRPr="00717C40">
          <w:rPr>
            <w:rStyle w:val="Hyperlink"/>
            <w:noProof/>
          </w:rPr>
          <w:t>Monitoramento e Controle do Projeto</w:t>
        </w:r>
        <w:r w:rsidR="007066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64D">
          <w:rPr>
            <w:noProof/>
            <w:webHidden/>
          </w:rPr>
          <w:instrText xml:space="preserve"> PAGEREF _Toc466636927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64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664D" w:rsidRDefault="00F47320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66636928" w:history="1">
        <w:r w:rsidR="0070664D" w:rsidRPr="00717C40">
          <w:rPr>
            <w:rStyle w:val="Hyperlink"/>
            <w:rFonts w:ascii="Arial" w:hAnsi="Arial"/>
            <w:bCs/>
            <w:noProof/>
          </w:rPr>
          <w:t>4.2.1</w:t>
        </w:r>
        <w:r w:rsidR="0070664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70664D" w:rsidRPr="00717C40">
          <w:rPr>
            <w:rStyle w:val="Hyperlink"/>
            <w:noProof/>
          </w:rPr>
          <w:t>Gerenciamento de Requisitos</w:t>
        </w:r>
        <w:r w:rsidR="007066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64D">
          <w:rPr>
            <w:noProof/>
            <w:webHidden/>
          </w:rPr>
          <w:instrText xml:space="preserve"> PAGEREF _Toc466636928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64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664D" w:rsidRDefault="00F47320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66636929" w:history="1">
        <w:r w:rsidR="0070664D" w:rsidRPr="00717C40">
          <w:rPr>
            <w:rStyle w:val="Hyperlink"/>
            <w:rFonts w:ascii="Arial" w:hAnsi="Arial"/>
            <w:bCs/>
            <w:noProof/>
          </w:rPr>
          <w:t>4.2.2</w:t>
        </w:r>
        <w:r w:rsidR="0070664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70664D" w:rsidRPr="00717C40">
          <w:rPr>
            <w:rStyle w:val="Hyperlink"/>
            <w:bCs/>
            <w:noProof/>
          </w:rPr>
          <w:t>Controle de Cronograma e Orçamento</w:t>
        </w:r>
        <w:r w:rsidR="007066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64D">
          <w:rPr>
            <w:noProof/>
            <w:webHidden/>
          </w:rPr>
          <w:instrText xml:space="preserve"> PAGEREF _Toc466636929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64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0664D" w:rsidRDefault="00F47320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66636930" w:history="1">
        <w:r w:rsidR="0070664D" w:rsidRPr="00717C40">
          <w:rPr>
            <w:rStyle w:val="Hyperlink"/>
            <w:rFonts w:ascii="Arial" w:hAnsi="Arial"/>
            <w:noProof/>
          </w:rPr>
          <w:t>4.2.3</w:t>
        </w:r>
        <w:r w:rsidR="0070664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70664D" w:rsidRPr="00717C40">
          <w:rPr>
            <w:rStyle w:val="Hyperlink"/>
            <w:noProof/>
          </w:rPr>
          <w:t>Controle de Qualidade</w:t>
        </w:r>
        <w:r w:rsidR="007066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64D">
          <w:rPr>
            <w:noProof/>
            <w:webHidden/>
          </w:rPr>
          <w:instrText xml:space="preserve"> PAGEREF _Toc466636930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64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0664D" w:rsidRDefault="00F47320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66636931" w:history="1">
        <w:r w:rsidR="0070664D" w:rsidRPr="00717C40">
          <w:rPr>
            <w:rStyle w:val="Hyperlink"/>
            <w:rFonts w:ascii="Arial" w:hAnsi="Arial"/>
            <w:noProof/>
          </w:rPr>
          <w:t>4.2.4</w:t>
        </w:r>
        <w:r w:rsidR="0070664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70664D" w:rsidRPr="00717C40">
          <w:rPr>
            <w:rStyle w:val="Hyperlink"/>
            <w:noProof/>
          </w:rPr>
          <w:t>Relatórios e Métricas</w:t>
        </w:r>
        <w:r w:rsidR="007066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64D">
          <w:rPr>
            <w:noProof/>
            <w:webHidden/>
          </w:rPr>
          <w:instrText xml:space="preserve"> PAGEREF _Toc466636931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64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0664D" w:rsidRDefault="00F47320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66636932" w:history="1">
        <w:r w:rsidR="0070664D" w:rsidRPr="00717C40">
          <w:rPr>
            <w:rStyle w:val="Hyperlink"/>
            <w:rFonts w:ascii="Arial" w:hAnsi="Arial"/>
            <w:noProof/>
          </w:rPr>
          <w:t>4.2.5</w:t>
        </w:r>
        <w:r w:rsidR="0070664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70664D" w:rsidRPr="00717C40">
          <w:rPr>
            <w:rStyle w:val="Hyperlink"/>
            <w:noProof/>
          </w:rPr>
          <w:t>Gerenciamento de Riscos</w:t>
        </w:r>
        <w:r w:rsidR="007066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64D">
          <w:rPr>
            <w:noProof/>
            <w:webHidden/>
          </w:rPr>
          <w:instrText xml:space="preserve"> PAGEREF _Toc466636932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64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0664D" w:rsidRDefault="00F47320">
      <w:pPr>
        <w:pStyle w:val="Sumrio3"/>
        <w:tabs>
          <w:tab w:val="left" w:pos="1440"/>
          <w:tab w:val="right" w:leader="dot" w:pos="962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66636933" w:history="1">
        <w:r w:rsidR="0070664D" w:rsidRPr="00717C40">
          <w:rPr>
            <w:rStyle w:val="Hyperlink"/>
            <w:rFonts w:ascii="Arial" w:hAnsi="Arial"/>
            <w:bCs/>
            <w:noProof/>
          </w:rPr>
          <w:t>4.2.6</w:t>
        </w:r>
        <w:r w:rsidR="0070664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70664D" w:rsidRPr="00717C40">
          <w:rPr>
            <w:rStyle w:val="Hyperlink"/>
            <w:noProof/>
          </w:rPr>
          <w:t>Gerenciamento de Configuração</w:t>
        </w:r>
        <w:r w:rsidR="007066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64D">
          <w:rPr>
            <w:noProof/>
            <w:webHidden/>
          </w:rPr>
          <w:instrText xml:space="preserve"> PAGEREF _Toc466636933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64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0664D" w:rsidRDefault="00F47320">
      <w:pPr>
        <w:pStyle w:val="Sumrio1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66636934" w:history="1">
        <w:r w:rsidR="0070664D" w:rsidRPr="00717C40">
          <w:rPr>
            <w:rStyle w:val="Hyperlink"/>
            <w:rFonts w:cstheme="minorHAnsi"/>
            <w:noProof/>
          </w:rPr>
          <w:t>5</w:t>
        </w:r>
        <w:r w:rsidR="0070664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0664D" w:rsidRPr="00717C40">
          <w:rPr>
            <w:rStyle w:val="Hyperlink"/>
            <w:rFonts w:cstheme="minorHAnsi"/>
            <w:noProof/>
          </w:rPr>
          <w:t>Anexos</w:t>
        </w:r>
        <w:r w:rsidR="007066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64D">
          <w:rPr>
            <w:noProof/>
            <w:webHidden/>
          </w:rPr>
          <w:instrText xml:space="preserve"> PAGEREF _Toc466636934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64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761A2" w:rsidRDefault="00F47320" w:rsidP="00B761A2">
      <w:pPr>
        <w:pStyle w:val="ndice"/>
        <w:spacing w:before="60" w:after="60" w:line="360" w:lineRule="auto"/>
      </w:pPr>
      <w:r w:rsidRPr="00FD5E7A">
        <w:rPr>
          <w:rFonts w:asciiTheme="minorHAnsi" w:hAnsiTheme="minorHAnsi" w:cstheme="minorHAnsi"/>
          <w:szCs w:val="24"/>
        </w:rPr>
        <w:fldChar w:fldCharType="end"/>
      </w:r>
      <w:r w:rsidR="00DC03EC" w:rsidRPr="00FD5E7A">
        <w:rPr>
          <w:rFonts w:asciiTheme="minorHAnsi" w:hAnsiTheme="minorHAnsi" w:cstheme="minorHAnsi"/>
          <w:sz w:val="48"/>
          <w:szCs w:val="48"/>
        </w:rPr>
        <w:br w:type="page"/>
      </w:r>
      <w:bookmarkStart w:id="11" w:name="_Toc456600917"/>
      <w:bookmarkStart w:id="12" w:name="_Toc45659858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B761A2" w:rsidRPr="00E0789D" w:rsidRDefault="00B761A2" w:rsidP="00B761A2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</w:rPr>
      </w:pPr>
      <w:bookmarkStart w:id="13" w:name="_Toc466636907"/>
      <w:r>
        <w:rPr>
          <w:rFonts w:asciiTheme="minorHAnsi" w:hAnsiTheme="minorHAnsi" w:cstheme="minorHAnsi"/>
          <w:sz w:val="36"/>
          <w:szCs w:val="36"/>
        </w:rPr>
        <w:lastRenderedPageBreak/>
        <w:t>Introdução</w:t>
      </w:r>
      <w:bookmarkEnd w:id="13"/>
    </w:p>
    <w:p w:rsidR="00B761A2" w:rsidRPr="00E0789D" w:rsidRDefault="00B761A2" w:rsidP="00B761A2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14" w:name="_Toc466636908"/>
      <w:r>
        <w:rPr>
          <w:rFonts w:asciiTheme="minorHAnsi" w:hAnsiTheme="minorHAnsi" w:cstheme="minorHAnsi"/>
          <w:sz w:val="24"/>
          <w:szCs w:val="24"/>
        </w:rPr>
        <w:t>Finalidade</w:t>
      </w:r>
      <w:bookmarkEnd w:id="14"/>
    </w:p>
    <w:p w:rsidR="00B761A2" w:rsidRPr="00B761A2" w:rsidRDefault="00B761A2" w:rsidP="00B761A2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bookmarkStart w:id="15" w:name="_Toc524312828"/>
      <w:bookmarkStart w:id="16" w:name="_Toc18207460"/>
      <w:r w:rsidRPr="00B761A2">
        <w:rPr>
          <w:rFonts w:asciiTheme="minorHAnsi" w:hAnsiTheme="minorHAnsi" w:cstheme="minorHAnsi"/>
          <w:szCs w:val="24"/>
        </w:rPr>
        <w:t xml:space="preserve">A finalidade do Plano de Desenvolvimento de Software é reunir todas as informações necessárias para controlar e gerenciar o protótipo de projeto de </w:t>
      </w:r>
      <w:r w:rsidR="00973EDB">
        <w:rPr>
          <w:rFonts w:asciiTheme="minorHAnsi" w:hAnsiTheme="minorHAnsi" w:cstheme="minorHAnsi"/>
          <w:b/>
          <w:szCs w:val="24"/>
        </w:rPr>
        <w:t>Gerenciamento de Clinica</w:t>
      </w:r>
      <w:r w:rsidRPr="00245B5C">
        <w:rPr>
          <w:rFonts w:asciiTheme="minorHAnsi" w:hAnsiTheme="minorHAnsi" w:cstheme="minorHAnsi"/>
          <w:b/>
          <w:szCs w:val="24"/>
        </w:rPr>
        <w:t xml:space="preserve"> – </w:t>
      </w:r>
      <w:r w:rsidR="00973EDB">
        <w:rPr>
          <w:rFonts w:asciiTheme="minorHAnsi" w:hAnsiTheme="minorHAnsi" w:cstheme="minorHAnsi"/>
          <w:b/>
          <w:szCs w:val="24"/>
        </w:rPr>
        <w:t>SIS CLINIC</w:t>
      </w:r>
      <w:r w:rsidRPr="00B761A2">
        <w:rPr>
          <w:rFonts w:asciiTheme="minorHAnsi" w:hAnsiTheme="minorHAnsi" w:cstheme="minorHAnsi"/>
          <w:szCs w:val="24"/>
        </w:rPr>
        <w:t>. Ele descreve a abordagem dada ao desenvolvimento do software e é o plano de nível mais alto gerado e usado pelos gerentes para coordenar o esforço de desenvolvimento.</w:t>
      </w:r>
    </w:p>
    <w:p w:rsidR="00B761A2" w:rsidRPr="00B761A2" w:rsidRDefault="00B761A2" w:rsidP="00B761A2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B761A2">
        <w:rPr>
          <w:rFonts w:asciiTheme="minorHAnsi" w:hAnsiTheme="minorHAnsi" w:cstheme="minorHAnsi"/>
          <w:szCs w:val="24"/>
        </w:rPr>
        <w:t xml:space="preserve">O Plano de Desenvolvimento de Software é usado por estas pessoas: </w:t>
      </w:r>
    </w:p>
    <w:p w:rsidR="00B761A2" w:rsidRPr="00B761A2" w:rsidRDefault="00B761A2" w:rsidP="00D612F0">
      <w:pPr>
        <w:pStyle w:val="Recuodecorpodetexto3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Cs w:val="24"/>
        </w:rPr>
      </w:pPr>
      <w:r w:rsidRPr="00B761A2">
        <w:rPr>
          <w:rFonts w:asciiTheme="minorHAnsi" w:hAnsiTheme="minorHAnsi" w:cstheme="minorHAnsi"/>
          <w:szCs w:val="24"/>
        </w:rPr>
        <w:t xml:space="preserve">O </w:t>
      </w:r>
      <w:r w:rsidRPr="00B761A2">
        <w:rPr>
          <w:rFonts w:asciiTheme="minorHAnsi" w:hAnsiTheme="minorHAnsi" w:cstheme="minorHAnsi"/>
          <w:b/>
          <w:bCs/>
          <w:szCs w:val="24"/>
        </w:rPr>
        <w:t>gerente de projeto</w:t>
      </w:r>
      <w:r w:rsidRPr="00B761A2">
        <w:rPr>
          <w:rFonts w:asciiTheme="minorHAnsi" w:hAnsiTheme="minorHAnsi" w:cstheme="minorHAnsi"/>
          <w:szCs w:val="24"/>
        </w:rPr>
        <w:t xml:space="preserve"> utiliza-o para planejar o cronograma do projeto e as necessidades de recursos e para acompanhar o andamento do projeto em relação ao cronograma. </w:t>
      </w:r>
    </w:p>
    <w:p w:rsidR="00B761A2" w:rsidRPr="00B761A2" w:rsidRDefault="00B761A2" w:rsidP="00D612F0">
      <w:pPr>
        <w:pStyle w:val="Recuodecorpodetexto3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Cs w:val="24"/>
        </w:rPr>
      </w:pPr>
      <w:r w:rsidRPr="00B761A2">
        <w:rPr>
          <w:rFonts w:asciiTheme="minorHAnsi" w:hAnsiTheme="minorHAnsi" w:cstheme="minorHAnsi"/>
          <w:b/>
          <w:bCs/>
          <w:szCs w:val="24"/>
        </w:rPr>
        <w:t>Membros da equipe do projeto</w:t>
      </w:r>
      <w:r w:rsidRPr="00B761A2">
        <w:rPr>
          <w:rFonts w:asciiTheme="minorHAnsi" w:hAnsiTheme="minorHAnsi" w:cstheme="minorHAnsi"/>
          <w:szCs w:val="24"/>
        </w:rPr>
        <w:t xml:space="preserve"> utilizam-no para entender o que precisam fazer, quando precisam fazê-lo e quais são as outras atividades das quais eles dependem. </w:t>
      </w:r>
    </w:p>
    <w:p w:rsidR="00B761A2" w:rsidRDefault="00B761A2" w:rsidP="00B761A2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17" w:name="_Toc466636909"/>
      <w:r w:rsidRPr="00B761A2">
        <w:rPr>
          <w:rFonts w:asciiTheme="minorHAnsi" w:hAnsiTheme="minorHAnsi" w:cstheme="minorHAnsi"/>
          <w:sz w:val="24"/>
          <w:szCs w:val="24"/>
        </w:rPr>
        <w:t>Escopo</w:t>
      </w:r>
      <w:bookmarkEnd w:id="15"/>
      <w:bookmarkEnd w:id="16"/>
      <w:bookmarkEnd w:id="17"/>
    </w:p>
    <w:p w:rsidR="00B761A2" w:rsidRDefault="00B761A2" w:rsidP="00B761A2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bookmarkStart w:id="18" w:name="_Toc524312829"/>
      <w:bookmarkStart w:id="19" w:name="_Toc18207461"/>
      <w:r w:rsidRPr="00B761A2">
        <w:rPr>
          <w:rFonts w:asciiTheme="minorHAnsi" w:hAnsiTheme="minorHAnsi" w:cstheme="minorHAnsi"/>
          <w:szCs w:val="24"/>
        </w:rPr>
        <w:t xml:space="preserve">Este Plano de Desenvolvimento de Software descreve o plano geral a ser usado pelo </w:t>
      </w:r>
      <w:r w:rsidRPr="009F6FCB">
        <w:rPr>
          <w:rFonts w:asciiTheme="minorHAnsi" w:hAnsiTheme="minorHAnsi" w:cstheme="minorHAnsi"/>
          <w:b/>
          <w:szCs w:val="24"/>
        </w:rPr>
        <w:t xml:space="preserve">protótipo de projeto </w:t>
      </w:r>
      <w:r w:rsidR="00890FD5">
        <w:rPr>
          <w:rFonts w:asciiTheme="minorHAnsi" w:hAnsiTheme="minorHAnsi" w:cstheme="minorHAnsi"/>
          <w:b/>
          <w:szCs w:val="24"/>
        </w:rPr>
        <w:t>SIS CLINIC</w:t>
      </w:r>
      <w:r w:rsidRPr="009F6FCB">
        <w:rPr>
          <w:rFonts w:asciiTheme="minorHAnsi" w:hAnsiTheme="minorHAnsi" w:cstheme="minorHAnsi"/>
          <w:b/>
          <w:szCs w:val="24"/>
        </w:rPr>
        <w:t xml:space="preserve"> </w:t>
      </w:r>
      <w:r w:rsidRPr="00B761A2">
        <w:rPr>
          <w:rFonts w:asciiTheme="minorHAnsi" w:hAnsiTheme="minorHAnsi" w:cstheme="minorHAnsi"/>
          <w:szCs w:val="24"/>
        </w:rPr>
        <w:t xml:space="preserve">incluindo a implantação do produto. Os detalhes de iterações individuais serão descritos nos Planos de Iteração. Os planos, conforme especificados neste documento baseiam-se nos requisitos do produto definidos no Documento de </w:t>
      </w:r>
      <w:r w:rsidR="00EE112D">
        <w:rPr>
          <w:rFonts w:asciiTheme="minorHAnsi" w:hAnsiTheme="minorHAnsi" w:cstheme="minorHAnsi"/>
          <w:szCs w:val="24"/>
        </w:rPr>
        <w:t>Requisito de Software</w:t>
      </w:r>
      <w:r w:rsidRPr="00B761A2">
        <w:rPr>
          <w:rFonts w:asciiTheme="minorHAnsi" w:hAnsiTheme="minorHAnsi" w:cstheme="minorHAnsi"/>
          <w:szCs w:val="24"/>
        </w:rPr>
        <w:t xml:space="preserve">. </w:t>
      </w:r>
    </w:p>
    <w:p w:rsidR="00B761A2" w:rsidRPr="00B761A2" w:rsidRDefault="00B761A2" w:rsidP="00B761A2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20" w:name="_Toc466636910"/>
      <w:r w:rsidRPr="00B761A2">
        <w:rPr>
          <w:rFonts w:asciiTheme="minorHAnsi" w:hAnsiTheme="minorHAnsi" w:cstheme="minorHAnsi"/>
          <w:sz w:val="24"/>
          <w:szCs w:val="24"/>
        </w:rPr>
        <w:t>Definições, Acrônimos e Abreviações</w:t>
      </w:r>
      <w:bookmarkEnd w:id="18"/>
      <w:bookmarkEnd w:id="19"/>
      <w:bookmarkEnd w:id="20"/>
    </w:p>
    <w:p w:rsidR="00B761A2" w:rsidRDefault="00322E35" w:rsidP="00B761A2">
      <w:pPr>
        <w:pStyle w:val="Corpodetexto"/>
        <w:rPr>
          <w:rFonts w:asciiTheme="minorHAnsi" w:hAnsiTheme="minorHAnsi" w:cstheme="minorHAnsi"/>
          <w:i w:val="0"/>
          <w:color w:val="auto"/>
          <w:szCs w:val="24"/>
        </w:rPr>
      </w:pPr>
      <w:bookmarkStart w:id="21" w:name="_Toc524312830"/>
      <w:bookmarkStart w:id="22" w:name="_Toc18207462"/>
      <w:r>
        <w:rPr>
          <w:rFonts w:asciiTheme="minorHAnsi" w:hAnsiTheme="minorHAnsi" w:cstheme="minorHAnsi"/>
          <w:i w:val="0"/>
          <w:color w:val="auto"/>
          <w:szCs w:val="24"/>
        </w:rPr>
        <w:t xml:space="preserve">Não se aplica. </w:t>
      </w:r>
    </w:p>
    <w:p w:rsidR="00EE112D" w:rsidRDefault="00EE112D" w:rsidP="00B761A2">
      <w:pPr>
        <w:pStyle w:val="Corpodetexto"/>
        <w:rPr>
          <w:rFonts w:asciiTheme="minorHAnsi" w:hAnsiTheme="minorHAnsi" w:cstheme="minorHAnsi"/>
          <w:i w:val="0"/>
          <w:color w:val="auto"/>
          <w:szCs w:val="24"/>
        </w:rPr>
      </w:pPr>
    </w:p>
    <w:p w:rsidR="00B761A2" w:rsidRPr="00B761A2" w:rsidRDefault="00B761A2" w:rsidP="00B761A2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23" w:name="_Toc524312831"/>
      <w:bookmarkStart w:id="24" w:name="_Toc18207463"/>
      <w:bookmarkStart w:id="25" w:name="_Toc466636911"/>
      <w:bookmarkEnd w:id="21"/>
      <w:bookmarkEnd w:id="22"/>
      <w:r w:rsidRPr="00B761A2">
        <w:rPr>
          <w:rFonts w:asciiTheme="minorHAnsi" w:hAnsiTheme="minorHAnsi" w:cstheme="minorHAnsi"/>
          <w:sz w:val="24"/>
          <w:szCs w:val="24"/>
        </w:rPr>
        <w:t>Visão Geral</w:t>
      </w:r>
      <w:bookmarkEnd w:id="23"/>
      <w:bookmarkEnd w:id="24"/>
      <w:bookmarkEnd w:id="25"/>
    </w:p>
    <w:p w:rsidR="00B761A2" w:rsidRPr="00B761A2" w:rsidRDefault="00B761A2" w:rsidP="00B761A2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bookmarkStart w:id="26" w:name="_Toc524312832"/>
      <w:bookmarkStart w:id="27" w:name="_Toc18207464"/>
      <w:r w:rsidRPr="00B761A2">
        <w:rPr>
          <w:rFonts w:asciiTheme="minorHAnsi" w:hAnsiTheme="minorHAnsi" w:cstheme="minorHAnsi"/>
          <w:szCs w:val="24"/>
        </w:rPr>
        <w:t>Este Plano de Desenvolvimento de Software contém as seguintes informações:</w:t>
      </w:r>
    </w:p>
    <w:p w:rsidR="00B761A2" w:rsidRPr="00B761A2" w:rsidRDefault="00B761A2" w:rsidP="00944FC4">
      <w:pPr>
        <w:pStyle w:val="Recuodecorpodetexto3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Cs w:val="24"/>
        </w:rPr>
      </w:pPr>
      <w:r w:rsidRPr="00B761A2">
        <w:rPr>
          <w:rFonts w:asciiTheme="minorHAnsi" w:hAnsiTheme="minorHAnsi" w:cstheme="minorHAnsi"/>
          <w:szCs w:val="24"/>
        </w:rPr>
        <w:t>Visão Geral do Projeto — apresenta uma descrição da finalidade, do escopo e dos objetivos do projeto.  Também define os produtos que se espera que o projeto libere.</w:t>
      </w:r>
    </w:p>
    <w:p w:rsidR="00B761A2" w:rsidRPr="00B761A2" w:rsidRDefault="00B761A2" w:rsidP="00944FC4">
      <w:pPr>
        <w:pStyle w:val="Recuodecorpodetexto3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Cs w:val="24"/>
        </w:rPr>
      </w:pPr>
      <w:r w:rsidRPr="00B761A2">
        <w:rPr>
          <w:rFonts w:asciiTheme="minorHAnsi" w:hAnsiTheme="minorHAnsi" w:cstheme="minorHAnsi"/>
          <w:szCs w:val="24"/>
        </w:rPr>
        <w:t>Organização do Projeto — descreve a estrutura organizacional da equipe do projeto.</w:t>
      </w:r>
    </w:p>
    <w:p w:rsidR="00B761A2" w:rsidRPr="00B761A2" w:rsidRDefault="00B761A2" w:rsidP="00944FC4">
      <w:pPr>
        <w:pStyle w:val="Recuodecorpodetexto3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Cs w:val="24"/>
        </w:rPr>
      </w:pPr>
      <w:r w:rsidRPr="00B761A2">
        <w:rPr>
          <w:rFonts w:asciiTheme="minorHAnsi" w:hAnsiTheme="minorHAnsi" w:cstheme="minorHAnsi"/>
          <w:szCs w:val="24"/>
        </w:rPr>
        <w:t>Processo de Gerenciamento — explica o custo estimado e o cronograma, define os principais marcos e fases do projeto e descreve como o projeto será monitorado.</w:t>
      </w:r>
    </w:p>
    <w:p w:rsidR="0027271B" w:rsidRPr="00944FC4" w:rsidRDefault="00B761A2" w:rsidP="00944FC4">
      <w:pPr>
        <w:pStyle w:val="Recuodecorpodetexto3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Cs w:val="24"/>
        </w:rPr>
      </w:pPr>
      <w:r w:rsidRPr="00B761A2">
        <w:rPr>
          <w:rFonts w:asciiTheme="minorHAnsi" w:hAnsiTheme="minorHAnsi" w:cstheme="minorHAnsi"/>
          <w:szCs w:val="24"/>
        </w:rPr>
        <w:lastRenderedPageBreak/>
        <w:t>Planos e Diretrizes Aplicáveis — apresentam uma visão geral do processo de desenvolvimento do software, abrangendo métodos, ferramentas e técnicas a serem seguidos.</w:t>
      </w:r>
    </w:p>
    <w:p w:rsidR="00EE112D" w:rsidRDefault="00EE112D">
      <w:pPr>
        <w:spacing w:before="0" w:after="0"/>
        <w:jc w:val="left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br w:type="page"/>
      </w:r>
    </w:p>
    <w:p w:rsidR="00B761A2" w:rsidRPr="00B761A2" w:rsidRDefault="00B761A2" w:rsidP="00B761A2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  <w:sz w:val="36"/>
          <w:szCs w:val="36"/>
        </w:rPr>
      </w:pPr>
      <w:bookmarkStart w:id="28" w:name="_Toc466636912"/>
      <w:r w:rsidRPr="00B761A2">
        <w:rPr>
          <w:rFonts w:asciiTheme="minorHAnsi" w:hAnsiTheme="minorHAnsi" w:cstheme="minorHAnsi"/>
          <w:sz w:val="36"/>
          <w:szCs w:val="36"/>
        </w:rPr>
        <w:lastRenderedPageBreak/>
        <w:t>Visão Geral do Projeto</w:t>
      </w:r>
      <w:bookmarkEnd w:id="26"/>
      <w:bookmarkEnd w:id="27"/>
      <w:bookmarkEnd w:id="28"/>
    </w:p>
    <w:p w:rsidR="00B761A2" w:rsidRPr="00B761A2" w:rsidRDefault="00B761A2" w:rsidP="00B761A2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29" w:name="_Toc524312833"/>
      <w:bookmarkStart w:id="30" w:name="_Toc112083262"/>
      <w:bookmarkStart w:id="31" w:name="_Toc466636913"/>
      <w:bookmarkStart w:id="32" w:name="_Toc524312837"/>
      <w:bookmarkStart w:id="33" w:name="_Toc18207469"/>
      <w:r w:rsidRPr="00B761A2">
        <w:rPr>
          <w:rFonts w:asciiTheme="minorHAnsi" w:hAnsiTheme="minorHAnsi" w:cstheme="minorHAnsi"/>
          <w:sz w:val="24"/>
          <w:szCs w:val="24"/>
        </w:rPr>
        <w:t>Finalidade, Escopo e Objetivos do Projeto</w:t>
      </w:r>
      <w:bookmarkEnd w:id="29"/>
      <w:bookmarkEnd w:id="30"/>
      <w:bookmarkEnd w:id="31"/>
    </w:p>
    <w:p w:rsidR="00B761A2" w:rsidRPr="00B761A2" w:rsidRDefault="00B761A2" w:rsidP="00B761A2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B761A2">
        <w:rPr>
          <w:rFonts w:asciiTheme="minorHAnsi" w:hAnsiTheme="minorHAnsi" w:cstheme="minorHAnsi"/>
          <w:szCs w:val="24"/>
        </w:rPr>
        <w:t xml:space="preserve">Este documento tem por finalidade propiciar a concepção de um Protótipo de Projeto de Sistema </w:t>
      </w:r>
      <w:r w:rsidR="003302D7">
        <w:rPr>
          <w:rFonts w:asciiTheme="minorHAnsi" w:hAnsiTheme="minorHAnsi" w:cstheme="minorHAnsi"/>
          <w:szCs w:val="24"/>
        </w:rPr>
        <w:t>de clinica</w:t>
      </w:r>
      <w:r w:rsidR="005462F6">
        <w:rPr>
          <w:rFonts w:asciiTheme="minorHAnsi" w:hAnsiTheme="minorHAnsi" w:cstheme="minorHAnsi"/>
          <w:szCs w:val="24"/>
        </w:rPr>
        <w:t xml:space="preserve"> médica</w:t>
      </w:r>
      <w:r w:rsidRPr="00B761A2">
        <w:rPr>
          <w:rFonts w:asciiTheme="minorHAnsi" w:hAnsiTheme="minorHAnsi" w:cstheme="minorHAnsi"/>
          <w:szCs w:val="24"/>
        </w:rPr>
        <w:t xml:space="preserve">, ou um Protótipo de Projeto de Componente de Software de Computador, chamado </w:t>
      </w:r>
      <w:r w:rsidR="003302D7">
        <w:rPr>
          <w:rFonts w:asciiTheme="minorHAnsi" w:hAnsiTheme="minorHAnsi" w:cstheme="minorHAnsi"/>
          <w:szCs w:val="24"/>
        </w:rPr>
        <w:t>SIS CLINIC</w:t>
      </w:r>
      <w:r w:rsidRPr="00B761A2">
        <w:rPr>
          <w:rFonts w:asciiTheme="minorHAnsi" w:hAnsiTheme="minorHAnsi" w:cstheme="minorHAnsi"/>
          <w:szCs w:val="24"/>
        </w:rPr>
        <w:t xml:space="preserve"> – Gerenciamento </w:t>
      </w:r>
      <w:r w:rsidR="005462F6">
        <w:rPr>
          <w:rFonts w:asciiTheme="minorHAnsi" w:hAnsiTheme="minorHAnsi" w:cstheme="minorHAnsi"/>
          <w:szCs w:val="24"/>
        </w:rPr>
        <w:t xml:space="preserve">de uma clinica médica. </w:t>
      </w:r>
      <w:r w:rsidRPr="00B761A2">
        <w:rPr>
          <w:rFonts w:asciiTheme="minorHAnsi" w:hAnsiTheme="minorHAnsi" w:cstheme="minorHAnsi"/>
          <w:szCs w:val="24"/>
        </w:rPr>
        <w:t xml:space="preserve"> Maiores esclarecimentos serão fornecidos no </w:t>
      </w:r>
      <w:r w:rsidR="00EE112D">
        <w:rPr>
          <w:rFonts w:asciiTheme="minorHAnsi" w:hAnsiTheme="minorHAnsi" w:cstheme="minorHAnsi"/>
          <w:szCs w:val="24"/>
        </w:rPr>
        <w:t>D</w:t>
      </w:r>
      <w:r w:rsidRPr="00B761A2">
        <w:rPr>
          <w:rFonts w:asciiTheme="minorHAnsi" w:hAnsiTheme="minorHAnsi" w:cstheme="minorHAnsi"/>
          <w:szCs w:val="24"/>
        </w:rPr>
        <w:t xml:space="preserve">ocumento </w:t>
      </w:r>
      <w:r w:rsidR="00EE112D">
        <w:rPr>
          <w:rFonts w:asciiTheme="minorHAnsi" w:hAnsiTheme="minorHAnsi" w:cstheme="minorHAnsi"/>
          <w:szCs w:val="24"/>
        </w:rPr>
        <w:t>de Requisitos</w:t>
      </w:r>
      <w:r w:rsidRPr="00B761A2">
        <w:rPr>
          <w:rFonts w:asciiTheme="minorHAnsi" w:hAnsiTheme="minorHAnsi" w:cstheme="minorHAnsi"/>
          <w:szCs w:val="24"/>
        </w:rPr>
        <w:t>.</w:t>
      </w:r>
    </w:p>
    <w:p w:rsidR="00B761A2" w:rsidRPr="00B761A2" w:rsidRDefault="00B761A2" w:rsidP="00B761A2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34" w:name="_Toc524312834"/>
      <w:bookmarkStart w:id="35" w:name="_Toc112083263"/>
      <w:bookmarkStart w:id="36" w:name="_Toc466636914"/>
      <w:r w:rsidRPr="00B761A2">
        <w:rPr>
          <w:rFonts w:asciiTheme="minorHAnsi" w:hAnsiTheme="minorHAnsi" w:cstheme="minorHAnsi"/>
          <w:sz w:val="24"/>
          <w:szCs w:val="24"/>
        </w:rPr>
        <w:t>Suposições e Restrições</w:t>
      </w:r>
      <w:bookmarkEnd w:id="34"/>
      <w:bookmarkEnd w:id="35"/>
      <w:bookmarkEnd w:id="36"/>
    </w:p>
    <w:p w:rsidR="00B761A2" w:rsidRPr="00B761A2" w:rsidRDefault="00B761A2" w:rsidP="00B761A2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B761A2">
        <w:rPr>
          <w:rFonts w:asciiTheme="minorHAnsi" w:hAnsiTheme="minorHAnsi" w:cstheme="minorHAnsi"/>
          <w:szCs w:val="24"/>
        </w:rPr>
        <w:t xml:space="preserve">Este Projeto de Sistema </w:t>
      </w:r>
      <w:r w:rsidR="007B2061">
        <w:rPr>
          <w:rFonts w:asciiTheme="minorHAnsi" w:hAnsiTheme="minorHAnsi" w:cstheme="minorHAnsi"/>
          <w:szCs w:val="24"/>
        </w:rPr>
        <w:t>de clinica médica</w:t>
      </w:r>
      <w:r w:rsidRPr="00B761A2">
        <w:rPr>
          <w:rFonts w:asciiTheme="minorHAnsi" w:hAnsiTheme="minorHAnsi" w:cstheme="minorHAnsi"/>
          <w:szCs w:val="24"/>
        </w:rPr>
        <w:t xml:space="preserve"> não deve ter completeza, pois este não é o objeto de preocupação. O interesse em realizar tal atividade se restringe a aplicação de técnicas e tecnologias modernas para resolução de problemáticas atuais e realísticas.</w:t>
      </w:r>
    </w:p>
    <w:p w:rsidR="00B761A2" w:rsidRPr="00B761A2" w:rsidRDefault="00B761A2" w:rsidP="00B761A2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37" w:name="_Toc524312835"/>
      <w:bookmarkStart w:id="38" w:name="_Toc112083264"/>
      <w:bookmarkStart w:id="39" w:name="_Toc466636915"/>
      <w:r w:rsidRPr="00B761A2">
        <w:rPr>
          <w:rFonts w:asciiTheme="minorHAnsi" w:hAnsiTheme="minorHAnsi" w:cstheme="minorHAnsi"/>
          <w:sz w:val="24"/>
          <w:szCs w:val="24"/>
        </w:rPr>
        <w:t>Produtos Liberados do Projeto</w:t>
      </w:r>
      <w:bookmarkEnd w:id="37"/>
      <w:bookmarkEnd w:id="38"/>
      <w:bookmarkEnd w:id="39"/>
    </w:p>
    <w:p w:rsidR="00B761A2" w:rsidRPr="00B761A2" w:rsidRDefault="00B761A2" w:rsidP="00B761A2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B761A2">
        <w:rPr>
          <w:rFonts w:asciiTheme="minorHAnsi" w:hAnsiTheme="minorHAnsi" w:cstheme="minorHAnsi"/>
          <w:szCs w:val="24"/>
        </w:rPr>
        <w:t xml:space="preserve">Os produtos liberados de cada fase do projeto estão identificados no [2] </w:t>
      </w:r>
      <w:r w:rsidR="007B2061">
        <w:t>SIS CLINIC</w:t>
      </w:r>
      <w:r w:rsidRPr="00B761A2">
        <w:rPr>
          <w:rFonts w:asciiTheme="minorHAnsi" w:hAnsiTheme="minorHAnsi" w:cstheme="minorHAnsi"/>
          <w:szCs w:val="24"/>
        </w:rPr>
        <w:t>– Caso de Desenvolvimento.  Os produtos liberados são entregues no final de cada iteração de cada fase, conforme especificado na seção 4.2.4 Programação do Projeto.</w:t>
      </w:r>
    </w:p>
    <w:p w:rsidR="00B761A2" w:rsidRPr="00B761A2" w:rsidRDefault="00B761A2" w:rsidP="00B761A2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40" w:name="_Toc524312836"/>
      <w:bookmarkStart w:id="41" w:name="_Toc112083265"/>
      <w:bookmarkStart w:id="42" w:name="_Toc466636916"/>
      <w:r w:rsidRPr="00B761A2">
        <w:rPr>
          <w:rFonts w:asciiTheme="minorHAnsi" w:hAnsiTheme="minorHAnsi" w:cstheme="minorHAnsi"/>
          <w:sz w:val="24"/>
          <w:szCs w:val="24"/>
        </w:rPr>
        <w:t>Evolução do Plano de Desenvolvimento de Software</w:t>
      </w:r>
      <w:bookmarkEnd w:id="40"/>
      <w:bookmarkEnd w:id="41"/>
      <w:bookmarkEnd w:id="42"/>
    </w:p>
    <w:p w:rsidR="00B761A2" w:rsidRPr="00B761A2" w:rsidRDefault="00B761A2" w:rsidP="00B761A2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B761A2">
        <w:rPr>
          <w:rFonts w:asciiTheme="minorHAnsi" w:hAnsiTheme="minorHAnsi" w:cstheme="minorHAnsi"/>
          <w:szCs w:val="24"/>
        </w:rPr>
        <w:t>O Plano de Desenvolvimento de Software poderá ser inteiramente revisado antes do início de cada fase de Iteração. As datas podem ser observadas na tabela abaixo.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9"/>
        <w:gridCol w:w="3685"/>
        <w:gridCol w:w="1843"/>
        <w:gridCol w:w="1949"/>
      </w:tblGrid>
      <w:tr w:rsidR="00B761A2" w:rsidRPr="00B761A2" w:rsidTr="0027271B">
        <w:trPr>
          <w:jc w:val="center"/>
        </w:trPr>
        <w:tc>
          <w:tcPr>
            <w:tcW w:w="9286" w:type="dxa"/>
            <w:gridSpan w:val="4"/>
            <w:shd w:val="clear" w:color="auto" w:fill="D9D9D9" w:themeFill="background1" w:themeFillShade="D9"/>
          </w:tcPr>
          <w:p w:rsidR="00B761A2" w:rsidRPr="00B761A2" w:rsidRDefault="00B761A2" w:rsidP="00B761A2">
            <w:pPr>
              <w:pStyle w:val="Recuodecorpodetexto3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B761A2">
              <w:rPr>
                <w:rFonts w:asciiTheme="minorHAnsi" w:hAnsiTheme="minorHAnsi" w:cstheme="minorHAnsi"/>
                <w:b/>
                <w:szCs w:val="24"/>
              </w:rPr>
              <w:t>Datas das Fases e Iterações das Linhas Base</w:t>
            </w:r>
          </w:p>
        </w:tc>
      </w:tr>
      <w:tr w:rsidR="00B761A2" w:rsidRPr="00B761A2" w:rsidTr="00347D51">
        <w:trPr>
          <w:jc w:val="center"/>
        </w:trPr>
        <w:tc>
          <w:tcPr>
            <w:tcW w:w="1809" w:type="dxa"/>
            <w:shd w:val="clear" w:color="auto" w:fill="D9D9D9" w:themeFill="background1" w:themeFillShade="D9"/>
          </w:tcPr>
          <w:p w:rsidR="00B761A2" w:rsidRPr="00B761A2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B761A2">
              <w:rPr>
                <w:rFonts w:asciiTheme="minorHAnsi" w:hAnsiTheme="minorHAnsi" w:cstheme="minorHAnsi"/>
                <w:b/>
                <w:szCs w:val="24"/>
              </w:rPr>
              <w:t>Fase RUP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B761A2" w:rsidRPr="00B761A2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B761A2">
              <w:rPr>
                <w:rFonts w:asciiTheme="minorHAnsi" w:hAnsiTheme="minorHAnsi" w:cstheme="minorHAnsi"/>
                <w:b/>
                <w:szCs w:val="24"/>
              </w:rPr>
              <w:t>Iteração RUP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761A2" w:rsidRPr="00B761A2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B761A2">
              <w:rPr>
                <w:rFonts w:asciiTheme="minorHAnsi" w:hAnsiTheme="minorHAnsi" w:cstheme="minorHAnsi"/>
                <w:b/>
                <w:szCs w:val="24"/>
              </w:rPr>
              <w:t>Linha Base</w:t>
            </w:r>
          </w:p>
        </w:tc>
        <w:tc>
          <w:tcPr>
            <w:tcW w:w="1949" w:type="dxa"/>
            <w:shd w:val="clear" w:color="auto" w:fill="D9D9D9" w:themeFill="background1" w:themeFillShade="D9"/>
          </w:tcPr>
          <w:p w:rsidR="00B761A2" w:rsidRPr="00B761A2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B761A2">
              <w:rPr>
                <w:rFonts w:asciiTheme="minorHAnsi" w:hAnsiTheme="minorHAnsi" w:cstheme="minorHAnsi"/>
                <w:b/>
                <w:szCs w:val="24"/>
              </w:rPr>
              <w:t>Data Alvo</w:t>
            </w:r>
          </w:p>
        </w:tc>
      </w:tr>
      <w:tr w:rsidR="00B761A2" w:rsidRPr="00B761A2" w:rsidTr="00347D51">
        <w:trPr>
          <w:jc w:val="center"/>
        </w:trPr>
        <w:tc>
          <w:tcPr>
            <w:tcW w:w="1809" w:type="dxa"/>
            <w:shd w:val="clear" w:color="auto" w:fill="auto"/>
          </w:tcPr>
          <w:p w:rsidR="00B761A2" w:rsidRPr="00B761A2" w:rsidRDefault="0070664D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Iniciação</w:t>
            </w:r>
          </w:p>
        </w:tc>
        <w:tc>
          <w:tcPr>
            <w:tcW w:w="3685" w:type="dxa"/>
            <w:shd w:val="clear" w:color="auto" w:fill="auto"/>
          </w:tcPr>
          <w:p w:rsidR="00B761A2" w:rsidRPr="00B761A2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 w:rsidRPr="00B761A2">
              <w:rPr>
                <w:rFonts w:asciiTheme="minorHAnsi" w:hAnsiTheme="minorHAnsi" w:cstheme="minorHAnsi"/>
                <w:szCs w:val="24"/>
              </w:rPr>
              <w:t>Iniciação</w:t>
            </w:r>
          </w:p>
        </w:tc>
        <w:tc>
          <w:tcPr>
            <w:tcW w:w="1843" w:type="dxa"/>
            <w:shd w:val="clear" w:color="auto" w:fill="auto"/>
          </w:tcPr>
          <w:p w:rsidR="00B761A2" w:rsidRPr="00B761A2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 w:rsidRPr="00B761A2">
              <w:rPr>
                <w:rFonts w:asciiTheme="minorHAnsi" w:hAnsiTheme="minorHAnsi" w:cstheme="minorHAnsi"/>
                <w:szCs w:val="24"/>
              </w:rPr>
              <w:t>Funcional</w:t>
            </w:r>
          </w:p>
        </w:tc>
        <w:tc>
          <w:tcPr>
            <w:tcW w:w="1949" w:type="dxa"/>
            <w:shd w:val="clear" w:color="auto" w:fill="auto"/>
          </w:tcPr>
          <w:p w:rsidR="00B761A2" w:rsidRPr="00B761A2" w:rsidRDefault="0070664D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17/08/2016</w:t>
            </w:r>
          </w:p>
        </w:tc>
      </w:tr>
      <w:tr w:rsidR="00B761A2" w:rsidRPr="00B761A2" w:rsidTr="00347D51">
        <w:trPr>
          <w:jc w:val="center"/>
        </w:trPr>
        <w:tc>
          <w:tcPr>
            <w:tcW w:w="1809" w:type="dxa"/>
            <w:shd w:val="clear" w:color="auto" w:fill="auto"/>
          </w:tcPr>
          <w:p w:rsidR="00B761A2" w:rsidRPr="00B761A2" w:rsidRDefault="0070664D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Elaboração</w:t>
            </w:r>
          </w:p>
        </w:tc>
        <w:tc>
          <w:tcPr>
            <w:tcW w:w="3685" w:type="dxa"/>
            <w:shd w:val="clear" w:color="auto" w:fill="auto"/>
          </w:tcPr>
          <w:p w:rsidR="00B761A2" w:rsidRPr="00B761A2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 w:rsidRPr="00B761A2">
              <w:rPr>
                <w:rFonts w:asciiTheme="minorHAnsi" w:hAnsiTheme="minorHAnsi" w:cstheme="minorHAnsi"/>
                <w:szCs w:val="24"/>
              </w:rPr>
              <w:t>Protótipo de Arquitetura</w:t>
            </w:r>
          </w:p>
        </w:tc>
        <w:tc>
          <w:tcPr>
            <w:tcW w:w="1843" w:type="dxa"/>
            <w:shd w:val="clear" w:color="auto" w:fill="auto"/>
          </w:tcPr>
          <w:p w:rsidR="00B761A2" w:rsidRPr="00B761A2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 w:rsidRPr="00B761A2">
              <w:rPr>
                <w:rFonts w:asciiTheme="minorHAnsi" w:hAnsiTheme="minorHAnsi" w:cstheme="minorHAnsi"/>
                <w:szCs w:val="24"/>
              </w:rPr>
              <w:t>Projeto</w:t>
            </w:r>
          </w:p>
        </w:tc>
        <w:tc>
          <w:tcPr>
            <w:tcW w:w="1949" w:type="dxa"/>
            <w:shd w:val="clear" w:color="auto" w:fill="auto"/>
          </w:tcPr>
          <w:p w:rsidR="00B761A2" w:rsidRPr="00B761A2" w:rsidRDefault="0070664D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05/09/2016</w:t>
            </w:r>
          </w:p>
        </w:tc>
      </w:tr>
      <w:tr w:rsidR="00B761A2" w:rsidRPr="00B761A2" w:rsidTr="00347D51">
        <w:trPr>
          <w:jc w:val="center"/>
        </w:trPr>
        <w:tc>
          <w:tcPr>
            <w:tcW w:w="1809" w:type="dxa"/>
            <w:shd w:val="clear" w:color="auto" w:fill="auto"/>
          </w:tcPr>
          <w:p w:rsidR="00B761A2" w:rsidRPr="00B761A2" w:rsidRDefault="0070664D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Construção</w:t>
            </w:r>
          </w:p>
        </w:tc>
        <w:tc>
          <w:tcPr>
            <w:tcW w:w="3685" w:type="dxa"/>
            <w:shd w:val="clear" w:color="auto" w:fill="auto"/>
          </w:tcPr>
          <w:p w:rsidR="00B761A2" w:rsidRPr="00B761A2" w:rsidRDefault="00B761A2" w:rsidP="0070664D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 w:rsidRPr="00B761A2">
              <w:rPr>
                <w:rFonts w:asciiTheme="minorHAnsi" w:hAnsiTheme="minorHAnsi" w:cstheme="minorHAnsi"/>
                <w:szCs w:val="24"/>
              </w:rPr>
              <w:t>Release d</w:t>
            </w:r>
            <w:r w:rsidR="0070664D">
              <w:rPr>
                <w:rFonts w:asciiTheme="minorHAnsi" w:hAnsiTheme="minorHAnsi" w:cstheme="minorHAnsi"/>
                <w:szCs w:val="24"/>
              </w:rPr>
              <w:t>o</w:t>
            </w:r>
            <w:r w:rsidRPr="00B761A2">
              <w:rPr>
                <w:rFonts w:asciiTheme="minorHAnsi" w:hAnsiTheme="minorHAnsi" w:cstheme="minorHAnsi"/>
                <w:szCs w:val="24"/>
              </w:rPr>
              <w:t xml:space="preserve"> Protótipo</w:t>
            </w:r>
          </w:p>
        </w:tc>
        <w:tc>
          <w:tcPr>
            <w:tcW w:w="1843" w:type="dxa"/>
            <w:shd w:val="clear" w:color="auto" w:fill="auto"/>
          </w:tcPr>
          <w:p w:rsidR="00B761A2" w:rsidRPr="00B761A2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 w:rsidRPr="00B761A2">
              <w:rPr>
                <w:rFonts w:asciiTheme="minorHAnsi" w:hAnsiTheme="minorHAnsi" w:cstheme="minorHAnsi"/>
                <w:szCs w:val="24"/>
              </w:rPr>
              <w:t>Produto</w:t>
            </w:r>
          </w:p>
        </w:tc>
        <w:tc>
          <w:tcPr>
            <w:tcW w:w="1949" w:type="dxa"/>
            <w:shd w:val="clear" w:color="auto" w:fill="auto"/>
          </w:tcPr>
          <w:p w:rsidR="00B761A2" w:rsidRPr="00B761A2" w:rsidRDefault="0070664D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19/09/2016</w:t>
            </w:r>
          </w:p>
        </w:tc>
      </w:tr>
      <w:tr w:rsidR="00B761A2" w:rsidRPr="00B761A2" w:rsidTr="00347D51">
        <w:trPr>
          <w:jc w:val="center"/>
        </w:trPr>
        <w:tc>
          <w:tcPr>
            <w:tcW w:w="1809" w:type="dxa"/>
            <w:shd w:val="clear" w:color="auto" w:fill="auto"/>
          </w:tcPr>
          <w:p w:rsidR="00B761A2" w:rsidRPr="00B761A2" w:rsidRDefault="0070664D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Transição</w:t>
            </w:r>
          </w:p>
        </w:tc>
        <w:tc>
          <w:tcPr>
            <w:tcW w:w="3685" w:type="dxa"/>
            <w:shd w:val="clear" w:color="auto" w:fill="auto"/>
          </w:tcPr>
          <w:p w:rsidR="00B761A2" w:rsidRPr="00B761A2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 w:rsidRPr="00B761A2">
              <w:rPr>
                <w:rFonts w:asciiTheme="minorHAnsi" w:hAnsiTheme="minorHAnsi" w:cstheme="minorHAnsi"/>
                <w:szCs w:val="24"/>
              </w:rPr>
              <w:t>Release Final</w:t>
            </w:r>
          </w:p>
        </w:tc>
        <w:tc>
          <w:tcPr>
            <w:tcW w:w="1843" w:type="dxa"/>
            <w:shd w:val="clear" w:color="auto" w:fill="auto"/>
          </w:tcPr>
          <w:p w:rsidR="00B761A2" w:rsidRPr="00B761A2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 w:rsidRPr="00B761A2">
              <w:rPr>
                <w:rFonts w:asciiTheme="minorHAnsi" w:hAnsiTheme="minorHAnsi" w:cstheme="minorHAnsi"/>
                <w:szCs w:val="24"/>
              </w:rPr>
              <w:t>Produto</w:t>
            </w:r>
          </w:p>
        </w:tc>
        <w:tc>
          <w:tcPr>
            <w:tcW w:w="1949" w:type="dxa"/>
            <w:shd w:val="clear" w:color="auto" w:fill="auto"/>
          </w:tcPr>
          <w:p w:rsidR="00347D51" w:rsidRPr="00B761A2" w:rsidRDefault="00B761A2" w:rsidP="00B761A2">
            <w:pPr>
              <w:pStyle w:val="Recuodecorpodetexto3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4"/>
              </w:rPr>
            </w:pPr>
            <w:r w:rsidRPr="00B761A2">
              <w:rPr>
                <w:rFonts w:asciiTheme="minorHAnsi" w:hAnsiTheme="minorHAnsi" w:cstheme="minorHAnsi"/>
                <w:szCs w:val="24"/>
              </w:rPr>
              <w:t>03/10/</w:t>
            </w:r>
            <w:r w:rsidR="0070664D">
              <w:rPr>
                <w:rFonts w:asciiTheme="minorHAnsi" w:hAnsiTheme="minorHAnsi" w:cstheme="minorHAnsi"/>
                <w:szCs w:val="24"/>
              </w:rPr>
              <w:t>2016</w:t>
            </w:r>
          </w:p>
        </w:tc>
      </w:tr>
    </w:tbl>
    <w:p w:rsidR="00B761A2" w:rsidRPr="0027271B" w:rsidRDefault="00B761A2" w:rsidP="0027271B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  <w:sz w:val="36"/>
          <w:szCs w:val="36"/>
        </w:rPr>
      </w:pPr>
      <w:bookmarkStart w:id="43" w:name="_Toc466636917"/>
      <w:r w:rsidRPr="0027271B">
        <w:rPr>
          <w:rFonts w:asciiTheme="minorHAnsi" w:hAnsiTheme="minorHAnsi" w:cstheme="minorHAnsi"/>
          <w:sz w:val="36"/>
          <w:szCs w:val="36"/>
        </w:rPr>
        <w:lastRenderedPageBreak/>
        <w:t>Organização do Projeto</w:t>
      </w:r>
      <w:bookmarkEnd w:id="32"/>
      <w:bookmarkEnd w:id="33"/>
      <w:bookmarkEnd w:id="43"/>
    </w:p>
    <w:p w:rsidR="00B761A2" w:rsidRPr="0027271B" w:rsidRDefault="00B761A2" w:rsidP="0027271B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44" w:name="_Toc524312839"/>
      <w:bookmarkStart w:id="45" w:name="_Toc112083268"/>
      <w:bookmarkStart w:id="46" w:name="_Toc466636918"/>
      <w:bookmarkStart w:id="47" w:name="_Toc524312841"/>
      <w:bookmarkStart w:id="48" w:name="_Toc18207473"/>
      <w:r w:rsidRPr="0027271B">
        <w:rPr>
          <w:rFonts w:asciiTheme="minorHAnsi" w:hAnsiTheme="minorHAnsi" w:cstheme="minorHAnsi"/>
          <w:sz w:val="24"/>
          <w:szCs w:val="24"/>
        </w:rPr>
        <w:t>Interfaces Externas</w:t>
      </w:r>
      <w:bookmarkEnd w:id="44"/>
      <w:bookmarkEnd w:id="45"/>
      <w:bookmarkEnd w:id="46"/>
    </w:p>
    <w:p w:rsidR="00B761A2" w:rsidRPr="0027271B" w:rsidRDefault="00B761A2" w:rsidP="0027271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27271B">
        <w:rPr>
          <w:rFonts w:asciiTheme="minorHAnsi" w:hAnsiTheme="minorHAnsi" w:cstheme="minorHAnsi"/>
          <w:szCs w:val="24"/>
        </w:rPr>
        <w:t xml:space="preserve">Este projeto, descrito neste documento, é executada pelos autores das Unidades de Software de Computador descritos no Histórico de Revisão deste documento, onde há um relacionamento direto com o coordenador do </w:t>
      </w:r>
      <w:r w:rsidR="00EE112D" w:rsidRPr="0027271B">
        <w:rPr>
          <w:rFonts w:asciiTheme="minorHAnsi" w:hAnsiTheme="minorHAnsi" w:cstheme="minorHAnsi"/>
          <w:szCs w:val="24"/>
        </w:rPr>
        <w:t xml:space="preserve">projeto. </w:t>
      </w:r>
      <w:r w:rsidRPr="0027271B">
        <w:rPr>
          <w:rFonts w:asciiTheme="minorHAnsi" w:hAnsiTheme="minorHAnsi" w:cstheme="minorHAnsi"/>
          <w:szCs w:val="24"/>
        </w:rPr>
        <w:t xml:space="preserve">Cada um destes autores já documentou e elaborou os artefatos de suas respectivas Unidades de </w:t>
      </w:r>
      <w:r w:rsidR="00EE112D" w:rsidRPr="0027271B">
        <w:rPr>
          <w:rFonts w:asciiTheme="minorHAnsi" w:hAnsiTheme="minorHAnsi" w:cstheme="minorHAnsi"/>
          <w:szCs w:val="24"/>
        </w:rPr>
        <w:t xml:space="preserve">Software. </w:t>
      </w:r>
      <w:r w:rsidRPr="0027271B">
        <w:rPr>
          <w:rFonts w:asciiTheme="minorHAnsi" w:hAnsiTheme="minorHAnsi" w:cstheme="minorHAnsi"/>
          <w:szCs w:val="24"/>
        </w:rPr>
        <w:t>Esta equipe se relacionará com outras equipes no mesmo nível. Numa segunda integração serão formadas apenas 3 (três) equipes que se relacionaram entre si.</w:t>
      </w:r>
    </w:p>
    <w:p w:rsidR="00B761A2" w:rsidRPr="0027271B" w:rsidRDefault="00B761A2" w:rsidP="0027271B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49" w:name="_Toc524312840"/>
      <w:bookmarkStart w:id="50" w:name="_Toc112083269"/>
      <w:bookmarkStart w:id="51" w:name="_Toc466636919"/>
      <w:r w:rsidRPr="0027271B">
        <w:rPr>
          <w:rFonts w:asciiTheme="minorHAnsi" w:hAnsiTheme="minorHAnsi" w:cstheme="minorHAnsi"/>
          <w:sz w:val="24"/>
          <w:szCs w:val="24"/>
        </w:rPr>
        <w:t>Papéis e Responsabilidades</w:t>
      </w:r>
      <w:bookmarkEnd w:id="49"/>
      <w:bookmarkEnd w:id="50"/>
      <w:bookmarkEnd w:id="51"/>
    </w:p>
    <w:p w:rsidR="00B761A2" w:rsidRPr="0027271B" w:rsidRDefault="00B761A2" w:rsidP="0027271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27271B">
        <w:rPr>
          <w:rFonts w:asciiTheme="minorHAnsi" w:hAnsiTheme="minorHAnsi" w:cstheme="minorHAnsi"/>
          <w:szCs w:val="24"/>
        </w:rPr>
        <w:t xml:space="preserve">Vide documento [2] </w:t>
      </w:r>
      <w:fldSimple w:instr=" SUBJECT   \* MERGEFORMAT ">
        <w:r w:rsidRPr="0027271B">
          <w:rPr>
            <w:rFonts w:asciiTheme="minorHAnsi" w:hAnsiTheme="minorHAnsi" w:cstheme="minorHAnsi"/>
            <w:szCs w:val="24"/>
          </w:rPr>
          <w:t>GNC</w:t>
        </w:r>
      </w:fldSimple>
      <w:r w:rsidRPr="0027271B">
        <w:rPr>
          <w:rFonts w:asciiTheme="minorHAnsi" w:hAnsiTheme="minorHAnsi" w:cstheme="minorHAnsi"/>
          <w:szCs w:val="24"/>
        </w:rPr>
        <w:t xml:space="preserve"> – Caso de Desenvolvimento.</w:t>
      </w:r>
    </w:p>
    <w:p w:rsidR="0027271B" w:rsidRDefault="0027271B">
      <w:pPr>
        <w:spacing w:before="0" w:after="0"/>
        <w:jc w:val="left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br w:type="page"/>
      </w:r>
    </w:p>
    <w:p w:rsidR="00B761A2" w:rsidRPr="0027271B" w:rsidRDefault="00B761A2" w:rsidP="0027271B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  <w:sz w:val="36"/>
          <w:szCs w:val="36"/>
        </w:rPr>
      </w:pPr>
      <w:bookmarkStart w:id="52" w:name="_Toc466636920"/>
      <w:r w:rsidRPr="0027271B">
        <w:rPr>
          <w:rFonts w:asciiTheme="minorHAnsi" w:hAnsiTheme="minorHAnsi" w:cstheme="minorHAnsi"/>
          <w:sz w:val="36"/>
          <w:szCs w:val="36"/>
        </w:rPr>
        <w:lastRenderedPageBreak/>
        <w:t>Processo de Gerenciamento</w:t>
      </w:r>
      <w:bookmarkStart w:id="53" w:name="_Toc524312842"/>
      <w:bookmarkStart w:id="54" w:name="_Toc112083271"/>
      <w:bookmarkEnd w:id="47"/>
      <w:bookmarkEnd w:id="48"/>
      <w:r w:rsidRPr="0027271B">
        <w:rPr>
          <w:rFonts w:asciiTheme="minorHAnsi" w:hAnsiTheme="minorHAnsi" w:cstheme="minorHAnsi"/>
          <w:sz w:val="36"/>
          <w:szCs w:val="36"/>
        </w:rPr>
        <w:t xml:space="preserve"> Estimativas do Projeto</w:t>
      </w:r>
      <w:bookmarkEnd w:id="52"/>
      <w:bookmarkEnd w:id="53"/>
      <w:bookmarkEnd w:id="54"/>
    </w:p>
    <w:p w:rsidR="00B761A2" w:rsidRPr="0027271B" w:rsidRDefault="00B761A2" w:rsidP="0027271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27271B">
        <w:rPr>
          <w:rFonts w:asciiTheme="minorHAnsi" w:hAnsiTheme="minorHAnsi" w:cstheme="minorHAnsi"/>
          <w:szCs w:val="24"/>
        </w:rPr>
        <w:t>Os recursos do projeto, bem como seus custos, serão abstraídos, sendo pré-suposto que os recursos materiais e de infra-estrutura será providos pelos laboratórios do ITA e os recursos humanos envolvidos serão assumidos com sendo os alunos interessados em fazer tal desenvolvimento.</w:t>
      </w:r>
    </w:p>
    <w:p w:rsidR="00B761A2" w:rsidRPr="0027271B" w:rsidRDefault="00B761A2" w:rsidP="0027271B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55" w:name="_Toc524312843"/>
      <w:bookmarkStart w:id="56" w:name="_Toc112083272"/>
      <w:bookmarkStart w:id="57" w:name="_Toc466636921"/>
      <w:r w:rsidRPr="0027271B">
        <w:rPr>
          <w:rFonts w:asciiTheme="minorHAnsi" w:hAnsiTheme="minorHAnsi" w:cstheme="minorHAnsi"/>
          <w:sz w:val="24"/>
          <w:szCs w:val="24"/>
        </w:rPr>
        <w:t>Plano de Projeto</w:t>
      </w:r>
      <w:bookmarkEnd w:id="55"/>
      <w:bookmarkEnd w:id="56"/>
      <w:bookmarkEnd w:id="57"/>
    </w:p>
    <w:p w:rsidR="00B761A2" w:rsidRPr="0027271B" w:rsidRDefault="00B761A2" w:rsidP="0027271B">
      <w:pPr>
        <w:pStyle w:val="Ttulo3"/>
      </w:pPr>
      <w:bookmarkStart w:id="58" w:name="_Toc524312844"/>
      <w:bookmarkStart w:id="59" w:name="_Toc112083273"/>
      <w:bookmarkStart w:id="60" w:name="_Toc466636922"/>
      <w:r w:rsidRPr="0027271B">
        <w:t>Plano de Fase</w:t>
      </w:r>
      <w:bookmarkEnd w:id="58"/>
      <w:bookmarkEnd w:id="59"/>
      <w:bookmarkEnd w:id="60"/>
    </w:p>
    <w:p w:rsidR="00B761A2" w:rsidRPr="0027271B" w:rsidRDefault="00B761A2" w:rsidP="0027271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27271B">
        <w:rPr>
          <w:rFonts w:asciiTheme="minorHAnsi" w:hAnsiTheme="minorHAnsi" w:cstheme="minorHAnsi"/>
          <w:szCs w:val="24"/>
        </w:rPr>
        <w:t>Este desenvolvimento está se utilizando de abordagem em fases, onde poderá haver mais de uma iteração em cada fase. Segundo o RUP as fases possuem diferenças em se falando de programação e esforço. Embora essa variação seja peculiar de cada projeto o que se tem pelo histórico de projetos deste porte está demonstrado na tabela abaixo.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33"/>
        <w:gridCol w:w="1099"/>
        <w:gridCol w:w="1321"/>
        <w:gridCol w:w="1342"/>
        <w:gridCol w:w="2351"/>
      </w:tblGrid>
      <w:tr w:rsidR="00B761A2" w:rsidRPr="0027271B" w:rsidTr="0027271B">
        <w:trPr>
          <w:jc w:val="center"/>
        </w:trPr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b/>
                <w:szCs w:val="24"/>
              </w:rPr>
            </w:pPr>
          </w:p>
        </w:tc>
        <w:tc>
          <w:tcPr>
            <w:tcW w:w="1099" w:type="dxa"/>
            <w:tcBorders>
              <w:left w:val="single" w:sz="4" w:space="0" w:color="auto"/>
            </w:tcBorders>
            <w:shd w:val="clear" w:color="auto" w:fill="F3F3F3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27271B">
              <w:rPr>
                <w:rFonts w:asciiTheme="minorHAnsi" w:hAnsiTheme="minorHAnsi" w:cstheme="minorHAnsi"/>
                <w:b/>
                <w:szCs w:val="24"/>
              </w:rPr>
              <w:t>Iniciação</w:t>
            </w:r>
          </w:p>
        </w:tc>
        <w:tc>
          <w:tcPr>
            <w:tcW w:w="1321" w:type="dxa"/>
            <w:shd w:val="clear" w:color="auto" w:fill="F3F3F3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27271B">
              <w:rPr>
                <w:rFonts w:asciiTheme="minorHAnsi" w:hAnsiTheme="minorHAnsi" w:cstheme="minorHAnsi"/>
                <w:b/>
                <w:szCs w:val="24"/>
              </w:rPr>
              <w:t>Elaboração</w:t>
            </w:r>
          </w:p>
        </w:tc>
        <w:tc>
          <w:tcPr>
            <w:tcW w:w="1342" w:type="dxa"/>
            <w:shd w:val="clear" w:color="auto" w:fill="F3F3F3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27271B">
              <w:rPr>
                <w:rFonts w:asciiTheme="minorHAnsi" w:hAnsiTheme="minorHAnsi" w:cstheme="minorHAnsi"/>
                <w:b/>
                <w:szCs w:val="24"/>
              </w:rPr>
              <w:t>Construção</w:t>
            </w:r>
          </w:p>
        </w:tc>
        <w:tc>
          <w:tcPr>
            <w:tcW w:w="2351" w:type="dxa"/>
            <w:shd w:val="clear" w:color="auto" w:fill="F3F3F3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27271B">
              <w:rPr>
                <w:rFonts w:asciiTheme="minorHAnsi" w:hAnsiTheme="minorHAnsi" w:cstheme="minorHAnsi"/>
                <w:b/>
                <w:szCs w:val="24"/>
              </w:rPr>
              <w:t>Transição</w:t>
            </w:r>
          </w:p>
        </w:tc>
      </w:tr>
      <w:tr w:rsidR="00B761A2" w:rsidRPr="0027271B" w:rsidTr="0027271B">
        <w:trPr>
          <w:jc w:val="center"/>
        </w:trPr>
        <w:tc>
          <w:tcPr>
            <w:tcW w:w="3333" w:type="dxa"/>
            <w:tcBorders>
              <w:top w:val="single" w:sz="4" w:space="0" w:color="auto"/>
            </w:tcBorders>
            <w:shd w:val="clear" w:color="auto" w:fill="F3F3F3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b/>
                <w:szCs w:val="24"/>
              </w:rPr>
            </w:pPr>
            <w:r w:rsidRPr="0027271B">
              <w:rPr>
                <w:rFonts w:asciiTheme="minorHAnsi" w:hAnsiTheme="minorHAnsi" w:cstheme="minorHAnsi"/>
                <w:b/>
                <w:szCs w:val="24"/>
              </w:rPr>
              <w:t>Esforço</w:t>
            </w:r>
          </w:p>
        </w:tc>
        <w:tc>
          <w:tcPr>
            <w:tcW w:w="1099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~5%</w:t>
            </w:r>
          </w:p>
        </w:tc>
        <w:tc>
          <w:tcPr>
            <w:tcW w:w="1321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20%</w:t>
            </w:r>
          </w:p>
        </w:tc>
        <w:tc>
          <w:tcPr>
            <w:tcW w:w="1342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65%</w:t>
            </w:r>
          </w:p>
        </w:tc>
        <w:tc>
          <w:tcPr>
            <w:tcW w:w="2351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10%</w:t>
            </w:r>
          </w:p>
        </w:tc>
      </w:tr>
      <w:tr w:rsidR="00B761A2" w:rsidRPr="0027271B" w:rsidTr="0027271B">
        <w:trPr>
          <w:jc w:val="center"/>
        </w:trPr>
        <w:tc>
          <w:tcPr>
            <w:tcW w:w="3333" w:type="dxa"/>
            <w:shd w:val="clear" w:color="auto" w:fill="F3F3F3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b/>
                <w:szCs w:val="24"/>
              </w:rPr>
            </w:pPr>
            <w:r w:rsidRPr="0027271B">
              <w:rPr>
                <w:rFonts w:asciiTheme="minorHAnsi" w:hAnsiTheme="minorHAnsi" w:cstheme="minorHAnsi"/>
                <w:b/>
                <w:szCs w:val="24"/>
              </w:rPr>
              <w:t>Programação</w:t>
            </w:r>
          </w:p>
        </w:tc>
        <w:tc>
          <w:tcPr>
            <w:tcW w:w="1099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10%</w:t>
            </w:r>
          </w:p>
        </w:tc>
        <w:tc>
          <w:tcPr>
            <w:tcW w:w="1321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20%</w:t>
            </w:r>
          </w:p>
        </w:tc>
        <w:tc>
          <w:tcPr>
            <w:tcW w:w="1342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50%</w:t>
            </w:r>
          </w:p>
        </w:tc>
        <w:tc>
          <w:tcPr>
            <w:tcW w:w="2351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10%</w:t>
            </w:r>
          </w:p>
        </w:tc>
      </w:tr>
    </w:tbl>
    <w:p w:rsidR="00B761A2" w:rsidRPr="0027271B" w:rsidRDefault="00B761A2" w:rsidP="0027271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27271B">
        <w:rPr>
          <w:rFonts w:asciiTheme="minorHAnsi" w:hAnsiTheme="minorHAnsi" w:cstheme="minorHAnsi"/>
          <w:szCs w:val="24"/>
        </w:rPr>
        <w:t>Levando em consideração a argumentação do RUP, o tempo disponível para o desenvolvimento do projeto e o fator de não ser exigido completeza, requisitos estes especificados pelo coordenador de projeto, o que teremos como Release Final é apenas um Protótipo de Projeto que poderá ser utilizado como uma solução inicial para o problema proposto. Tendo em vista tais fatos, foi adotada apenas uma iteração para cada fase.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7"/>
        <w:gridCol w:w="7556"/>
      </w:tblGrid>
      <w:tr w:rsidR="00B761A2" w:rsidRPr="0027271B" w:rsidTr="0027271B">
        <w:trPr>
          <w:jc w:val="center"/>
        </w:trPr>
        <w:tc>
          <w:tcPr>
            <w:tcW w:w="1887" w:type="dxa"/>
            <w:shd w:val="clear" w:color="auto" w:fill="F3F3F3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b/>
                <w:szCs w:val="24"/>
              </w:rPr>
            </w:pPr>
            <w:r w:rsidRPr="0027271B">
              <w:rPr>
                <w:rFonts w:asciiTheme="minorHAnsi" w:hAnsiTheme="minorHAnsi" w:cstheme="minorHAnsi"/>
                <w:b/>
                <w:szCs w:val="24"/>
              </w:rPr>
              <w:t>Fase de Iteração</w:t>
            </w:r>
          </w:p>
        </w:tc>
        <w:tc>
          <w:tcPr>
            <w:tcW w:w="7556" w:type="dxa"/>
            <w:shd w:val="clear" w:color="auto" w:fill="F3F3F3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b/>
                <w:szCs w:val="24"/>
              </w:rPr>
            </w:pPr>
            <w:r w:rsidRPr="0027271B">
              <w:rPr>
                <w:rFonts w:asciiTheme="minorHAnsi" w:hAnsiTheme="minorHAnsi" w:cstheme="minorHAnsi"/>
                <w:b/>
                <w:szCs w:val="24"/>
              </w:rPr>
              <w:t>Principal resultado</w:t>
            </w:r>
          </w:p>
        </w:tc>
      </w:tr>
      <w:tr w:rsidR="00B761A2" w:rsidRPr="0027271B" w:rsidTr="0027271B">
        <w:trPr>
          <w:jc w:val="center"/>
        </w:trPr>
        <w:tc>
          <w:tcPr>
            <w:tcW w:w="1887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Iniciação</w:t>
            </w:r>
          </w:p>
        </w:tc>
        <w:tc>
          <w:tcPr>
            <w:tcW w:w="7556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 xml:space="preserve">Conjunto de artefatos que </w:t>
            </w:r>
            <w:r w:rsidR="0027271B" w:rsidRPr="0027271B">
              <w:rPr>
                <w:rFonts w:asciiTheme="minorHAnsi" w:hAnsiTheme="minorHAnsi" w:cstheme="minorHAnsi"/>
                <w:szCs w:val="24"/>
              </w:rPr>
              <w:t>define</w:t>
            </w:r>
            <w:r w:rsidRPr="0027271B">
              <w:rPr>
                <w:rFonts w:asciiTheme="minorHAnsi" w:hAnsiTheme="minorHAnsi" w:cstheme="minorHAnsi"/>
                <w:szCs w:val="24"/>
              </w:rPr>
              <w:t xml:space="preserve"> o problema, uma alternativa de solução e requisitos funcionais e suplementares.</w:t>
            </w:r>
          </w:p>
        </w:tc>
      </w:tr>
      <w:tr w:rsidR="00B761A2" w:rsidRPr="0027271B" w:rsidTr="0027271B">
        <w:trPr>
          <w:jc w:val="center"/>
        </w:trPr>
        <w:tc>
          <w:tcPr>
            <w:tcW w:w="1887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Elaboração</w:t>
            </w:r>
          </w:p>
        </w:tc>
        <w:tc>
          <w:tcPr>
            <w:tcW w:w="7556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Protótipo de Arquitetura (Sistema Embarcado de Tempo Real)</w:t>
            </w:r>
          </w:p>
        </w:tc>
      </w:tr>
      <w:tr w:rsidR="00B761A2" w:rsidRPr="0027271B" w:rsidTr="0027271B">
        <w:trPr>
          <w:jc w:val="center"/>
        </w:trPr>
        <w:tc>
          <w:tcPr>
            <w:tcW w:w="1887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Construção</w:t>
            </w:r>
          </w:p>
        </w:tc>
        <w:tc>
          <w:tcPr>
            <w:tcW w:w="7556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Primeiro release do protótipo</w:t>
            </w:r>
          </w:p>
        </w:tc>
      </w:tr>
      <w:tr w:rsidR="00B761A2" w:rsidRPr="0027271B" w:rsidTr="0027271B">
        <w:trPr>
          <w:jc w:val="center"/>
        </w:trPr>
        <w:tc>
          <w:tcPr>
            <w:tcW w:w="1887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Transição</w:t>
            </w:r>
          </w:p>
        </w:tc>
        <w:tc>
          <w:tcPr>
            <w:tcW w:w="7556" w:type="dxa"/>
          </w:tcPr>
          <w:p w:rsidR="00B761A2" w:rsidRPr="0027271B" w:rsidRDefault="00B761A2" w:rsidP="0027271B">
            <w:pPr>
              <w:pStyle w:val="Recuodecorpodetexto3"/>
              <w:spacing w:line="36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27271B">
              <w:rPr>
                <w:rFonts w:asciiTheme="minorHAnsi" w:hAnsiTheme="minorHAnsi" w:cstheme="minorHAnsi"/>
                <w:szCs w:val="24"/>
              </w:rPr>
              <w:t>Conclusão do protótipo e documentação</w:t>
            </w:r>
          </w:p>
        </w:tc>
      </w:tr>
    </w:tbl>
    <w:p w:rsidR="00B761A2" w:rsidRDefault="00B761A2" w:rsidP="0070664D">
      <w:pPr>
        <w:pStyle w:val="Recuodecorpodetexto3"/>
        <w:spacing w:line="360" w:lineRule="auto"/>
        <w:ind w:left="0"/>
      </w:pPr>
      <w:r w:rsidRPr="0027271B">
        <w:rPr>
          <w:rFonts w:asciiTheme="minorHAnsi" w:hAnsiTheme="minorHAnsi" w:cstheme="minorHAnsi"/>
          <w:szCs w:val="24"/>
        </w:rPr>
        <w:lastRenderedPageBreak/>
        <w:t>Tendo por base experiências executadas com sucesso anteriormente no que tange as restrições de tempo das linhas de base estabelecidas, a figura abaixo ilustra o planejamento proposto.</w:t>
      </w:r>
    </w:p>
    <w:p w:rsidR="00B761A2" w:rsidRDefault="00B761A2" w:rsidP="00B761A2">
      <w:pPr>
        <w:pStyle w:val="Corpodetexto"/>
      </w:pPr>
      <w:r>
        <w:rPr>
          <w:noProof/>
        </w:rPr>
        <w:drawing>
          <wp:inline distT="0" distB="0" distL="0" distR="0">
            <wp:extent cx="6079600" cy="2901084"/>
            <wp:effectExtent l="19050" t="0" r="0" b="0"/>
            <wp:docPr id="5" name="Imagem 1" descr="ce-235_listex1_visao_c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-235_listex1_visao_cp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753" cy="290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4D" w:rsidRDefault="0070664D" w:rsidP="00B761A2">
      <w:pPr>
        <w:pStyle w:val="Corpodetexto"/>
      </w:pPr>
    </w:p>
    <w:p w:rsidR="00B761A2" w:rsidRPr="0027271B" w:rsidRDefault="00B761A2" w:rsidP="0027271B">
      <w:pPr>
        <w:pStyle w:val="Ttulo3"/>
      </w:pPr>
      <w:bookmarkStart w:id="61" w:name="_Toc524312845"/>
      <w:bookmarkStart w:id="62" w:name="_Toc112083274"/>
      <w:bookmarkStart w:id="63" w:name="_Toc466636923"/>
      <w:r w:rsidRPr="0027271B">
        <w:t>Objetivos das Iterações</w:t>
      </w:r>
      <w:bookmarkEnd w:id="61"/>
      <w:bookmarkEnd w:id="62"/>
      <w:bookmarkEnd w:id="63"/>
    </w:p>
    <w:p w:rsidR="00B761A2" w:rsidRDefault="00B761A2" w:rsidP="00B761A2"/>
    <w:tbl>
      <w:tblPr>
        <w:tblW w:w="9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9"/>
        <w:gridCol w:w="1407"/>
        <w:gridCol w:w="2268"/>
        <w:gridCol w:w="1838"/>
        <w:gridCol w:w="2859"/>
      </w:tblGrid>
      <w:tr w:rsidR="00B761A2" w:rsidTr="0027271B">
        <w:trPr>
          <w:jc w:val="center"/>
        </w:trPr>
        <w:tc>
          <w:tcPr>
            <w:tcW w:w="9741" w:type="dxa"/>
            <w:gridSpan w:val="5"/>
            <w:shd w:val="clear" w:color="auto" w:fill="F3F3F3"/>
          </w:tcPr>
          <w:p w:rsidR="00B761A2" w:rsidRPr="0027271B" w:rsidRDefault="00B761A2" w:rsidP="0027271B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27271B">
              <w:rPr>
                <w:rFonts w:asciiTheme="minorHAnsi" w:hAnsiTheme="minorHAnsi"/>
                <w:b/>
              </w:rPr>
              <w:t>Objetivos das Iterações</w:t>
            </w:r>
          </w:p>
        </w:tc>
      </w:tr>
      <w:tr w:rsidR="00B761A2" w:rsidTr="0027271B">
        <w:trPr>
          <w:jc w:val="center"/>
        </w:trPr>
        <w:tc>
          <w:tcPr>
            <w:tcW w:w="1418" w:type="dxa"/>
            <w:shd w:val="clear" w:color="auto" w:fill="F3F3F3"/>
          </w:tcPr>
          <w:p w:rsidR="00B761A2" w:rsidRPr="0027271B" w:rsidRDefault="00B761A2" w:rsidP="0027271B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27271B">
              <w:rPr>
                <w:rFonts w:asciiTheme="minorHAnsi" w:hAnsiTheme="minorHAnsi"/>
                <w:b/>
              </w:rPr>
              <w:t>Fase</w:t>
            </w:r>
          </w:p>
        </w:tc>
        <w:tc>
          <w:tcPr>
            <w:tcW w:w="1456" w:type="dxa"/>
            <w:shd w:val="clear" w:color="auto" w:fill="F3F3F3"/>
          </w:tcPr>
          <w:p w:rsidR="00B761A2" w:rsidRPr="0027271B" w:rsidRDefault="00B761A2" w:rsidP="0027271B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27271B">
              <w:rPr>
                <w:rFonts w:asciiTheme="minorHAnsi" w:hAnsiTheme="minorHAnsi"/>
                <w:b/>
              </w:rPr>
              <w:t>Iteração</w:t>
            </w:r>
          </w:p>
        </w:tc>
        <w:tc>
          <w:tcPr>
            <w:tcW w:w="2595" w:type="dxa"/>
            <w:shd w:val="clear" w:color="auto" w:fill="F3F3F3"/>
          </w:tcPr>
          <w:p w:rsidR="00B761A2" w:rsidRPr="0027271B" w:rsidRDefault="00B761A2" w:rsidP="0027271B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27271B">
              <w:rPr>
                <w:rFonts w:asciiTheme="minorHAnsi" w:hAnsiTheme="minorHAnsi"/>
                <w:b/>
              </w:rPr>
              <w:t>Descrição</w:t>
            </w:r>
          </w:p>
        </w:tc>
        <w:tc>
          <w:tcPr>
            <w:tcW w:w="1989" w:type="dxa"/>
            <w:shd w:val="clear" w:color="auto" w:fill="F3F3F3"/>
          </w:tcPr>
          <w:p w:rsidR="00B761A2" w:rsidRPr="0027271B" w:rsidRDefault="00B761A2" w:rsidP="0027271B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27271B">
              <w:rPr>
                <w:rFonts w:asciiTheme="minorHAnsi" w:hAnsiTheme="minorHAnsi"/>
                <w:b/>
              </w:rPr>
              <w:t>Marco Associado</w:t>
            </w:r>
          </w:p>
        </w:tc>
        <w:tc>
          <w:tcPr>
            <w:tcW w:w="2283" w:type="dxa"/>
            <w:shd w:val="clear" w:color="auto" w:fill="F3F3F3"/>
          </w:tcPr>
          <w:p w:rsidR="00B761A2" w:rsidRPr="0027271B" w:rsidRDefault="00B761A2" w:rsidP="0027271B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27271B">
              <w:rPr>
                <w:rFonts w:asciiTheme="minorHAnsi" w:hAnsiTheme="minorHAnsi"/>
                <w:b/>
              </w:rPr>
              <w:t>Soluções para os Riscos</w:t>
            </w:r>
          </w:p>
        </w:tc>
      </w:tr>
      <w:tr w:rsidR="00B761A2" w:rsidTr="0027271B">
        <w:trPr>
          <w:jc w:val="center"/>
        </w:trPr>
        <w:tc>
          <w:tcPr>
            <w:tcW w:w="1418" w:type="dxa"/>
          </w:tcPr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</w:rPr>
              <w:t>Iniciação</w:t>
            </w:r>
          </w:p>
        </w:tc>
        <w:tc>
          <w:tcPr>
            <w:tcW w:w="1456" w:type="dxa"/>
          </w:tcPr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</w:rPr>
              <w:t>Iteração</w:t>
            </w:r>
          </w:p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</w:rPr>
              <w:t>Iniciação</w:t>
            </w:r>
          </w:p>
        </w:tc>
        <w:tc>
          <w:tcPr>
            <w:tcW w:w="2595" w:type="dxa"/>
          </w:tcPr>
          <w:p w:rsidR="00B761A2" w:rsidRPr="0027271B" w:rsidRDefault="00B761A2" w:rsidP="0070664D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</w:rPr>
              <w:t>Definição de requisitos</w:t>
            </w:r>
          </w:p>
        </w:tc>
        <w:tc>
          <w:tcPr>
            <w:tcW w:w="1989" w:type="dxa"/>
          </w:tcPr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</w:rPr>
              <w:t>Especificação de requisitos funcionais e suplementares</w:t>
            </w:r>
          </w:p>
        </w:tc>
        <w:tc>
          <w:tcPr>
            <w:tcW w:w="2283" w:type="dxa"/>
          </w:tcPr>
          <w:p w:rsidR="00B761A2" w:rsidRPr="0027271B" w:rsidRDefault="00B761A2" w:rsidP="00D612F0">
            <w:pPr>
              <w:pStyle w:val="PargrafodaLista"/>
              <w:numPr>
                <w:ilvl w:val="0"/>
                <w:numId w:val="8"/>
              </w:numPr>
              <w:spacing w:line="360" w:lineRule="auto"/>
            </w:pPr>
            <w:r w:rsidRPr="0027271B">
              <w:t>Familiarização da equipe com o RUP</w:t>
            </w:r>
          </w:p>
          <w:p w:rsidR="00B761A2" w:rsidRPr="0027271B" w:rsidRDefault="00B761A2" w:rsidP="00D612F0">
            <w:pPr>
              <w:pStyle w:val="PargrafodaLista"/>
              <w:numPr>
                <w:ilvl w:val="0"/>
                <w:numId w:val="8"/>
              </w:numPr>
              <w:spacing w:line="360" w:lineRule="auto"/>
            </w:pPr>
            <w:r w:rsidRPr="0027271B">
              <w:t>Definição dos requisitos do cliente</w:t>
            </w:r>
          </w:p>
          <w:p w:rsidR="00B761A2" w:rsidRPr="0027271B" w:rsidRDefault="00B761A2" w:rsidP="00D612F0">
            <w:pPr>
              <w:pStyle w:val="PargrafodaLista"/>
              <w:numPr>
                <w:ilvl w:val="0"/>
                <w:numId w:val="8"/>
              </w:numPr>
              <w:spacing w:line="360" w:lineRule="auto"/>
            </w:pPr>
            <w:r w:rsidRPr="0027271B">
              <w:t>Desenvolvimento de plano de escopo realístico para o projeto</w:t>
            </w:r>
          </w:p>
        </w:tc>
      </w:tr>
      <w:tr w:rsidR="00B761A2" w:rsidTr="0027271B">
        <w:trPr>
          <w:jc w:val="center"/>
        </w:trPr>
        <w:tc>
          <w:tcPr>
            <w:tcW w:w="1418" w:type="dxa"/>
          </w:tcPr>
          <w:p w:rsidR="00B761A2" w:rsidRPr="0027271B" w:rsidRDefault="00B761A2" w:rsidP="0027271B">
            <w:pPr>
              <w:pStyle w:val="Corpodetexto"/>
              <w:spacing w:line="360" w:lineRule="auto"/>
              <w:jc w:val="left"/>
              <w:rPr>
                <w:rFonts w:asciiTheme="minorHAnsi" w:hAnsiTheme="minorHAnsi"/>
                <w:color w:val="auto"/>
              </w:rPr>
            </w:pPr>
            <w:r w:rsidRPr="0027271B">
              <w:rPr>
                <w:rFonts w:asciiTheme="minorHAnsi" w:hAnsiTheme="minorHAnsi"/>
                <w:color w:val="auto"/>
              </w:rPr>
              <w:t>Elaboração</w:t>
            </w:r>
          </w:p>
        </w:tc>
        <w:tc>
          <w:tcPr>
            <w:tcW w:w="1456" w:type="dxa"/>
          </w:tcPr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</w:rPr>
              <w:t>Protótipo de</w:t>
            </w:r>
          </w:p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</w:rPr>
              <w:t>Arquitetura</w:t>
            </w:r>
          </w:p>
        </w:tc>
        <w:tc>
          <w:tcPr>
            <w:tcW w:w="2595" w:type="dxa"/>
          </w:tcPr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</w:rPr>
              <w:t xml:space="preserve">Análise e </w:t>
            </w:r>
            <w:r w:rsidRPr="0027271B">
              <w:rPr>
                <w:rFonts w:asciiTheme="minorHAnsi" w:hAnsiTheme="minorHAnsi"/>
                <w:i/>
              </w:rPr>
              <w:t>Desgin</w:t>
            </w:r>
            <w:r w:rsidRPr="0027271B">
              <w:rPr>
                <w:rFonts w:asciiTheme="minorHAnsi" w:hAnsiTheme="minorHAnsi"/>
              </w:rPr>
              <w:t xml:space="preserve"> de </w:t>
            </w:r>
            <w:r w:rsidR="0027271B">
              <w:rPr>
                <w:rFonts w:asciiTheme="minorHAnsi" w:hAnsiTheme="minorHAnsi"/>
              </w:rPr>
              <w:t>0</w:t>
            </w:r>
            <w:r w:rsidRPr="0027271B">
              <w:rPr>
                <w:rFonts w:asciiTheme="minorHAnsi" w:hAnsiTheme="minorHAnsi"/>
              </w:rPr>
              <w:t xml:space="preserve">5 mais ou menos </w:t>
            </w:r>
            <w:r w:rsidR="0027271B">
              <w:rPr>
                <w:rFonts w:asciiTheme="minorHAnsi" w:hAnsiTheme="minorHAnsi"/>
              </w:rPr>
              <w:t>0</w:t>
            </w:r>
            <w:r w:rsidRPr="0027271B">
              <w:rPr>
                <w:rFonts w:asciiTheme="minorHAnsi" w:hAnsiTheme="minorHAnsi"/>
              </w:rPr>
              <w:t xml:space="preserve">2 Casos de Uso e </w:t>
            </w:r>
            <w:r w:rsidRPr="0027271B">
              <w:rPr>
                <w:rFonts w:asciiTheme="minorHAnsi" w:hAnsiTheme="minorHAnsi"/>
              </w:rPr>
              <w:lastRenderedPageBreak/>
              <w:t>desenvolvimento do protótipo da arquitetura envolvendo estes casos</w:t>
            </w:r>
          </w:p>
        </w:tc>
        <w:tc>
          <w:tcPr>
            <w:tcW w:w="1989" w:type="dxa"/>
          </w:tcPr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</w:rPr>
              <w:lastRenderedPageBreak/>
              <w:t>Protótipo de arquitetura</w:t>
            </w:r>
          </w:p>
        </w:tc>
        <w:tc>
          <w:tcPr>
            <w:tcW w:w="2283" w:type="dxa"/>
          </w:tcPr>
          <w:p w:rsidR="00B761A2" w:rsidRPr="0027271B" w:rsidRDefault="00B761A2" w:rsidP="00D612F0">
            <w:pPr>
              <w:pStyle w:val="PargrafodaLista"/>
              <w:numPr>
                <w:ilvl w:val="0"/>
                <w:numId w:val="9"/>
              </w:numPr>
              <w:spacing w:line="360" w:lineRule="auto"/>
            </w:pPr>
            <w:r w:rsidRPr="0027271B">
              <w:t>A arquitetura é esclarecida</w:t>
            </w:r>
          </w:p>
          <w:p w:rsidR="00B761A2" w:rsidRPr="0027271B" w:rsidRDefault="00B761A2" w:rsidP="00D612F0">
            <w:pPr>
              <w:pStyle w:val="PargrafodaLista"/>
              <w:numPr>
                <w:ilvl w:val="0"/>
                <w:numId w:val="9"/>
              </w:numPr>
              <w:spacing w:line="360" w:lineRule="auto"/>
            </w:pPr>
            <w:r w:rsidRPr="0027271B">
              <w:t>Riscos técnicos da equipe são reduzidos</w:t>
            </w:r>
          </w:p>
          <w:p w:rsidR="00B761A2" w:rsidRPr="0027271B" w:rsidRDefault="00B761A2" w:rsidP="00D612F0">
            <w:pPr>
              <w:pStyle w:val="PargrafodaLista"/>
              <w:numPr>
                <w:ilvl w:val="0"/>
                <w:numId w:val="9"/>
              </w:numPr>
              <w:spacing w:line="360" w:lineRule="auto"/>
            </w:pPr>
            <w:r w:rsidRPr="0027271B">
              <w:lastRenderedPageBreak/>
              <w:t>Protótipo inicial para o cliente</w:t>
            </w:r>
          </w:p>
        </w:tc>
      </w:tr>
      <w:tr w:rsidR="00B761A2" w:rsidTr="0027271B">
        <w:trPr>
          <w:jc w:val="center"/>
        </w:trPr>
        <w:tc>
          <w:tcPr>
            <w:tcW w:w="1418" w:type="dxa"/>
          </w:tcPr>
          <w:p w:rsidR="00B761A2" w:rsidRPr="0027271B" w:rsidRDefault="00B761A2" w:rsidP="0027271B">
            <w:pPr>
              <w:pStyle w:val="Corpodetexto"/>
              <w:spacing w:line="360" w:lineRule="auto"/>
              <w:jc w:val="left"/>
              <w:rPr>
                <w:rFonts w:asciiTheme="minorHAnsi" w:hAnsiTheme="minorHAnsi"/>
                <w:color w:val="auto"/>
              </w:rPr>
            </w:pPr>
            <w:r w:rsidRPr="0027271B">
              <w:rPr>
                <w:rFonts w:asciiTheme="minorHAnsi" w:hAnsiTheme="minorHAnsi"/>
                <w:color w:val="auto"/>
              </w:rPr>
              <w:lastRenderedPageBreak/>
              <w:t>Construção</w:t>
            </w:r>
          </w:p>
        </w:tc>
        <w:tc>
          <w:tcPr>
            <w:tcW w:w="1456" w:type="dxa"/>
          </w:tcPr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</w:rPr>
              <w:t>Primeiro</w:t>
            </w:r>
          </w:p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  <w:i/>
              </w:rPr>
            </w:pPr>
            <w:r w:rsidRPr="0027271B">
              <w:rPr>
                <w:rFonts w:asciiTheme="minorHAnsi" w:hAnsiTheme="minorHAnsi"/>
                <w:i/>
              </w:rPr>
              <w:t>Release</w:t>
            </w:r>
          </w:p>
        </w:tc>
        <w:tc>
          <w:tcPr>
            <w:tcW w:w="2595" w:type="dxa"/>
          </w:tcPr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</w:rPr>
              <w:t>Implementação e teste dos Casos de Uso da fase anterior</w:t>
            </w:r>
          </w:p>
        </w:tc>
        <w:tc>
          <w:tcPr>
            <w:tcW w:w="1989" w:type="dxa"/>
          </w:tcPr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</w:rPr>
              <w:t xml:space="preserve">Primeiro </w:t>
            </w:r>
            <w:r w:rsidRPr="0027271B">
              <w:rPr>
                <w:rFonts w:asciiTheme="minorHAnsi" w:hAnsiTheme="minorHAnsi"/>
                <w:i/>
              </w:rPr>
              <w:t>Release</w:t>
            </w:r>
          </w:p>
        </w:tc>
        <w:tc>
          <w:tcPr>
            <w:tcW w:w="2283" w:type="dxa"/>
          </w:tcPr>
          <w:p w:rsidR="00B761A2" w:rsidRPr="0027271B" w:rsidRDefault="00B761A2" w:rsidP="00D612F0">
            <w:pPr>
              <w:pStyle w:val="PargrafodaLista"/>
              <w:numPr>
                <w:ilvl w:val="0"/>
                <w:numId w:val="9"/>
              </w:numPr>
              <w:spacing w:line="360" w:lineRule="auto"/>
            </w:pPr>
            <w:r w:rsidRPr="0027271B">
              <w:t>Todos os requisitos levantados são implementados e verificados</w:t>
            </w:r>
          </w:p>
          <w:p w:rsidR="00B761A2" w:rsidRPr="0027271B" w:rsidRDefault="00B761A2" w:rsidP="00D612F0">
            <w:pPr>
              <w:pStyle w:val="PargrafodaLista"/>
              <w:numPr>
                <w:ilvl w:val="0"/>
                <w:numId w:val="9"/>
              </w:numPr>
              <w:spacing w:line="360" w:lineRule="auto"/>
            </w:pPr>
            <w:r w:rsidRPr="0027271B">
              <w:rPr>
                <w:i/>
              </w:rPr>
              <w:t>Feedback</w:t>
            </w:r>
            <w:r w:rsidRPr="0027271B">
              <w:t xml:space="preserve"> ao cliente</w:t>
            </w:r>
          </w:p>
        </w:tc>
      </w:tr>
      <w:tr w:rsidR="00B761A2" w:rsidTr="0027271B">
        <w:trPr>
          <w:jc w:val="center"/>
        </w:trPr>
        <w:tc>
          <w:tcPr>
            <w:tcW w:w="1418" w:type="dxa"/>
          </w:tcPr>
          <w:p w:rsidR="00B761A2" w:rsidRPr="0027271B" w:rsidRDefault="00B761A2" w:rsidP="0027271B">
            <w:pPr>
              <w:pStyle w:val="Corpodetexto"/>
              <w:spacing w:line="360" w:lineRule="auto"/>
              <w:jc w:val="left"/>
              <w:rPr>
                <w:rFonts w:asciiTheme="minorHAnsi" w:hAnsiTheme="minorHAnsi"/>
                <w:color w:val="auto"/>
              </w:rPr>
            </w:pPr>
            <w:r w:rsidRPr="0027271B">
              <w:rPr>
                <w:rFonts w:asciiTheme="minorHAnsi" w:hAnsiTheme="minorHAnsi"/>
                <w:color w:val="auto"/>
              </w:rPr>
              <w:t>Transição</w:t>
            </w:r>
          </w:p>
        </w:tc>
        <w:tc>
          <w:tcPr>
            <w:tcW w:w="1456" w:type="dxa"/>
          </w:tcPr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  <w:i/>
              </w:rPr>
            </w:pPr>
            <w:r w:rsidRPr="0027271B">
              <w:rPr>
                <w:rFonts w:asciiTheme="minorHAnsi" w:hAnsiTheme="minorHAnsi"/>
                <w:i/>
              </w:rPr>
              <w:t>Release</w:t>
            </w:r>
          </w:p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</w:rPr>
              <w:t>Final</w:t>
            </w:r>
          </w:p>
        </w:tc>
        <w:tc>
          <w:tcPr>
            <w:tcW w:w="2595" w:type="dxa"/>
          </w:tcPr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</w:rPr>
              <w:t>Testes finais e eventuais melhoramentos e correção de defeitos.</w:t>
            </w:r>
          </w:p>
        </w:tc>
        <w:tc>
          <w:tcPr>
            <w:tcW w:w="1989" w:type="dxa"/>
          </w:tcPr>
          <w:p w:rsidR="00B761A2" w:rsidRPr="0027271B" w:rsidRDefault="00B761A2" w:rsidP="0027271B">
            <w:pPr>
              <w:spacing w:line="360" w:lineRule="auto"/>
              <w:jc w:val="left"/>
              <w:rPr>
                <w:rFonts w:asciiTheme="minorHAnsi" w:hAnsiTheme="minorHAnsi"/>
              </w:rPr>
            </w:pPr>
            <w:r w:rsidRPr="0027271B">
              <w:rPr>
                <w:rFonts w:asciiTheme="minorHAnsi" w:hAnsiTheme="minorHAnsi"/>
                <w:i/>
              </w:rPr>
              <w:t>Release</w:t>
            </w:r>
            <w:r w:rsidRPr="0027271B">
              <w:rPr>
                <w:rFonts w:asciiTheme="minorHAnsi" w:hAnsiTheme="minorHAnsi"/>
              </w:rPr>
              <w:t xml:space="preserve"> Final</w:t>
            </w:r>
          </w:p>
        </w:tc>
        <w:tc>
          <w:tcPr>
            <w:tcW w:w="2283" w:type="dxa"/>
          </w:tcPr>
          <w:p w:rsidR="00B761A2" w:rsidRPr="0027271B" w:rsidRDefault="00B761A2" w:rsidP="00D612F0">
            <w:pPr>
              <w:pStyle w:val="PargrafodaLista"/>
              <w:numPr>
                <w:ilvl w:val="0"/>
                <w:numId w:val="9"/>
              </w:numPr>
              <w:spacing w:line="360" w:lineRule="auto"/>
            </w:pPr>
            <w:r w:rsidRPr="0027271B">
              <w:t>Protótipo e Documentação finalizados</w:t>
            </w:r>
          </w:p>
        </w:tc>
      </w:tr>
    </w:tbl>
    <w:p w:rsidR="00B761A2" w:rsidRPr="0027271B" w:rsidRDefault="00B761A2" w:rsidP="0027271B">
      <w:pPr>
        <w:pStyle w:val="Ttulo3"/>
      </w:pPr>
      <w:bookmarkStart w:id="64" w:name="_Toc524312846"/>
      <w:bookmarkStart w:id="65" w:name="_Toc112083275"/>
      <w:bookmarkStart w:id="66" w:name="_Toc466636924"/>
      <w:r w:rsidRPr="0027271B">
        <w:t>Releases</w:t>
      </w:r>
      <w:bookmarkEnd w:id="64"/>
      <w:bookmarkEnd w:id="65"/>
      <w:bookmarkEnd w:id="66"/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>Para este ciclo de desenvolvimento, apenas o primeiro release está planejado. Ele terá seu escopo determinado durante a fase de Elaboração, sendo produzida na iteração da fase de Construção e eventualmente concluída na iteração da fase de Transição.</w:t>
      </w:r>
    </w:p>
    <w:p w:rsidR="00B761A2" w:rsidRDefault="00B761A2" w:rsidP="0027271B">
      <w:pPr>
        <w:pStyle w:val="Ttulo3"/>
      </w:pPr>
      <w:bookmarkStart w:id="67" w:name="_Toc524312847"/>
      <w:bookmarkStart w:id="68" w:name="_Toc112083276"/>
      <w:bookmarkStart w:id="69" w:name="_Toc466636925"/>
      <w:r>
        <w:t>Programação do Projeto</w:t>
      </w:r>
      <w:bookmarkEnd w:id="67"/>
      <w:bookmarkEnd w:id="68"/>
      <w:bookmarkEnd w:id="69"/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>Vide seção 2.4.</w:t>
      </w:r>
    </w:p>
    <w:p w:rsidR="00B761A2" w:rsidRDefault="00B761A2" w:rsidP="0027271B">
      <w:pPr>
        <w:pStyle w:val="Ttulo3"/>
      </w:pPr>
      <w:bookmarkStart w:id="70" w:name="_Toc524312848"/>
      <w:bookmarkStart w:id="71" w:name="_Toc112083277"/>
      <w:bookmarkStart w:id="72" w:name="_Toc466636926"/>
      <w:r>
        <w:t>Recursos do Projeto</w:t>
      </w:r>
      <w:bookmarkEnd w:id="70"/>
      <w:bookmarkEnd w:id="71"/>
      <w:bookmarkEnd w:id="72"/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 xml:space="preserve">Vide [2] </w:t>
      </w:r>
      <w:fldSimple w:instr=" SUBJECT   \* MERGEFORMAT ">
        <w:r w:rsidRPr="0094147B">
          <w:rPr>
            <w:rFonts w:asciiTheme="minorHAnsi" w:hAnsiTheme="minorHAnsi" w:cstheme="minorHAnsi"/>
            <w:szCs w:val="24"/>
          </w:rPr>
          <w:t>GNC</w:t>
        </w:r>
      </w:fldSimple>
      <w:r w:rsidRPr="0094147B">
        <w:rPr>
          <w:rFonts w:asciiTheme="minorHAnsi" w:hAnsiTheme="minorHAnsi" w:cstheme="minorHAnsi"/>
          <w:szCs w:val="24"/>
        </w:rPr>
        <w:t xml:space="preserve"> – Caso de Desenvolvimento;</w:t>
      </w:r>
    </w:p>
    <w:p w:rsidR="00B761A2" w:rsidRDefault="00B761A2" w:rsidP="0027271B">
      <w:pPr>
        <w:pStyle w:val="Ttulo2"/>
      </w:pPr>
      <w:bookmarkStart w:id="73" w:name="_Toc512930368"/>
      <w:bookmarkStart w:id="74" w:name="_Toc512930367"/>
      <w:bookmarkStart w:id="75" w:name="_Toc512930366"/>
      <w:bookmarkStart w:id="76" w:name="_Toc512930365"/>
      <w:bookmarkStart w:id="77" w:name="_Toc512930364"/>
      <w:bookmarkStart w:id="78" w:name="_Toc512930363"/>
      <w:bookmarkStart w:id="79" w:name="_Toc512930362"/>
      <w:bookmarkStart w:id="80" w:name="_Toc512930361"/>
      <w:bookmarkStart w:id="81" w:name="_Toc447095908"/>
      <w:bookmarkStart w:id="82" w:name="_Toc447095898"/>
      <w:bookmarkStart w:id="83" w:name="_Toc447095897"/>
      <w:bookmarkStart w:id="84" w:name="_Toc447095896"/>
      <w:bookmarkStart w:id="85" w:name="_Toc447095895"/>
      <w:bookmarkStart w:id="86" w:name="_Toc447095894"/>
      <w:bookmarkStart w:id="87" w:name="_Toc447095893"/>
      <w:bookmarkStart w:id="88" w:name="_Toc447095892"/>
      <w:bookmarkStart w:id="89" w:name="_Toc430447691"/>
      <w:bookmarkStart w:id="90" w:name="_Toc430447690"/>
      <w:bookmarkStart w:id="91" w:name="_Toc430447689"/>
      <w:bookmarkStart w:id="92" w:name="_Toc430447688"/>
      <w:bookmarkStart w:id="93" w:name="_Toc430447687"/>
      <w:bookmarkStart w:id="94" w:name="_Toc513004379"/>
      <w:bookmarkStart w:id="95" w:name="_Toc112083278"/>
      <w:bookmarkStart w:id="96" w:name="_Toc466636927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r>
        <w:t>Monitoramento e Controle do Projeto</w:t>
      </w:r>
      <w:bookmarkEnd w:id="94"/>
      <w:bookmarkEnd w:id="95"/>
      <w:bookmarkEnd w:id="96"/>
    </w:p>
    <w:p w:rsidR="00B761A2" w:rsidRPr="0094147B" w:rsidRDefault="00B761A2" w:rsidP="0094147B">
      <w:pPr>
        <w:pStyle w:val="Ttulo3"/>
        <w:rPr>
          <w:b w:val="0"/>
          <w:bCs/>
        </w:rPr>
      </w:pPr>
      <w:bookmarkStart w:id="97" w:name="_Toc447095909"/>
      <w:bookmarkStart w:id="98" w:name="_Toc466636928"/>
      <w:r w:rsidRPr="0094147B">
        <w:t>Gerenciamento de Requisitos</w:t>
      </w:r>
      <w:bookmarkEnd w:id="97"/>
      <w:bookmarkEnd w:id="98"/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bookmarkStart w:id="99" w:name="_Toc447095910"/>
      <w:r w:rsidRPr="0094147B">
        <w:rPr>
          <w:rFonts w:asciiTheme="minorHAnsi" w:hAnsiTheme="minorHAnsi" w:cstheme="minorHAnsi"/>
          <w:szCs w:val="24"/>
        </w:rPr>
        <w:t xml:space="preserve">Os requisitos desse sistema são capturados no Documento de Visão. As mudanças solicitadas nos requisitos são capturadas nas Solicitações de Mudança e são aprovadas como parte do processo de Gerenciamento de Configuração. </w:t>
      </w:r>
    </w:p>
    <w:p w:rsidR="00B761A2" w:rsidRPr="0094147B" w:rsidRDefault="00B761A2" w:rsidP="0094147B">
      <w:pPr>
        <w:pStyle w:val="Ttulo3"/>
        <w:rPr>
          <w:b w:val="0"/>
          <w:bCs/>
        </w:rPr>
      </w:pPr>
      <w:bookmarkStart w:id="100" w:name="_Toc466636929"/>
      <w:r w:rsidRPr="0094147B">
        <w:rPr>
          <w:b w:val="0"/>
          <w:bCs/>
        </w:rPr>
        <w:lastRenderedPageBreak/>
        <w:t>Controle de Cronograma e Orçamento</w:t>
      </w:r>
      <w:bookmarkEnd w:id="99"/>
      <w:bookmarkEnd w:id="100"/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bookmarkStart w:id="101" w:name="_Toc447095911"/>
      <w:r w:rsidRPr="0094147B">
        <w:rPr>
          <w:rFonts w:asciiTheme="minorHAnsi" w:hAnsiTheme="minorHAnsi" w:cstheme="minorHAnsi"/>
          <w:szCs w:val="24"/>
        </w:rPr>
        <w:t>As despesas são monitoradas pelo gerente de projeto, e reportadas e avaliadas mensalmente. (Consulte Relatórios e Métricas abaixo).</w:t>
      </w:r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>O gerente de projeto mantém uma programação mostrando a data esperada de cada marco. Os itens de linha na programação incluem pacotes de trabalho atribuídos a pessoas. Cada pessoa a quem é atribuído um pacote de trabalho fornece ao gerente do projeto informações sobre o percentual de conclusão das tarefas semanalmente. As mudanças na programação ficarão a cargo dos patrocinadores do projeto, que decidirão se o escopo será alterado a fim de preservar as datas-alvo de conclusão.</w:t>
      </w:r>
    </w:p>
    <w:p w:rsidR="00B761A2" w:rsidRPr="0094147B" w:rsidRDefault="00B761A2" w:rsidP="0094147B">
      <w:pPr>
        <w:pStyle w:val="Ttulo3"/>
      </w:pPr>
      <w:bookmarkStart w:id="102" w:name="_Toc447095912"/>
      <w:bookmarkStart w:id="103" w:name="_Toc466636930"/>
      <w:bookmarkEnd w:id="101"/>
      <w:r w:rsidRPr="0094147B">
        <w:t>Controle de Qualidade</w:t>
      </w:r>
      <w:bookmarkEnd w:id="102"/>
      <w:bookmarkEnd w:id="103"/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bookmarkStart w:id="104" w:name="_Toc447095913"/>
      <w:r w:rsidRPr="0094147B">
        <w:rPr>
          <w:rFonts w:asciiTheme="minorHAnsi" w:hAnsiTheme="minorHAnsi" w:cstheme="minorHAnsi"/>
          <w:szCs w:val="24"/>
        </w:rPr>
        <w:t>Os defeitos serão registrados e monitorados como Solicitações de Mudança, e as métricas de defeito serão coletadas (consulte Relatórios e Métricas abaixo).</w:t>
      </w:r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>Será necessário que todos os produtos liberados sejam submetidos ao processo de revisão adequado, conforme está descrito no Caso de Desenvolvimento. A revisão é necessária para assegurar que cada produto liberado seja de qualidade aceitável, usando as orientações descritas nos pontos de verificação e nas diretrizes de revisão do RUP para Projetos Pequenos.</w:t>
      </w:r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>Todos os defeitos encontrados durante a revisão que não forem corrigidos antes da liberação para integração deverão ser capturados como Solicitações de Mudança para que não sejam esquecidos.</w:t>
      </w:r>
    </w:p>
    <w:p w:rsidR="00B761A2" w:rsidRPr="0094147B" w:rsidRDefault="00B761A2" w:rsidP="0094147B">
      <w:pPr>
        <w:pStyle w:val="Ttulo3"/>
      </w:pPr>
      <w:bookmarkStart w:id="105" w:name="_Toc466636931"/>
      <w:r w:rsidRPr="0094147B">
        <w:t xml:space="preserve">Relatórios </w:t>
      </w:r>
      <w:bookmarkEnd w:id="104"/>
      <w:r w:rsidRPr="0094147B">
        <w:t>e Métricas</w:t>
      </w:r>
      <w:bookmarkEnd w:id="105"/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bookmarkStart w:id="106" w:name="_Toc447095914"/>
      <w:r w:rsidRPr="0094147B">
        <w:rPr>
          <w:rFonts w:asciiTheme="minorHAnsi" w:hAnsiTheme="minorHAnsi" w:cstheme="minorHAnsi"/>
          <w:szCs w:val="24"/>
        </w:rPr>
        <w:t>Estimativas atualizadas de custo e cronograma e relatórios sumários de métricas serão gerados no final de cada iteração.</w:t>
      </w:r>
    </w:p>
    <w:bookmarkEnd w:id="106"/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 xml:space="preserve">O Conjunto Mínimo de Métricas, conforme descrito no RUP </w:t>
      </w:r>
      <w:r w:rsidR="0094147B" w:rsidRPr="0094147B">
        <w:rPr>
          <w:rFonts w:asciiTheme="minorHAnsi" w:hAnsiTheme="minorHAnsi" w:cstheme="minorHAnsi"/>
          <w:i/>
          <w:szCs w:val="24"/>
        </w:rPr>
        <w:t>“</w:t>
      </w:r>
      <w:r w:rsidRPr="0094147B">
        <w:rPr>
          <w:rFonts w:asciiTheme="minorHAnsi" w:hAnsiTheme="minorHAnsi" w:cstheme="minorHAnsi"/>
          <w:i/>
          <w:szCs w:val="24"/>
        </w:rPr>
        <w:t>Guidelines</w:t>
      </w:r>
      <w:r w:rsidR="0094147B" w:rsidRPr="0094147B">
        <w:rPr>
          <w:rFonts w:asciiTheme="minorHAnsi" w:hAnsiTheme="minorHAnsi" w:cstheme="minorHAnsi"/>
          <w:i/>
          <w:szCs w:val="24"/>
        </w:rPr>
        <w:t>”</w:t>
      </w:r>
      <w:r w:rsidRPr="0094147B">
        <w:rPr>
          <w:rFonts w:asciiTheme="minorHAnsi" w:hAnsiTheme="minorHAnsi" w:cstheme="minorHAnsi"/>
          <w:i/>
          <w:szCs w:val="24"/>
        </w:rPr>
        <w:t xml:space="preserve">: </w:t>
      </w:r>
      <w:r w:rsidR="0094147B" w:rsidRPr="0094147B">
        <w:rPr>
          <w:rFonts w:asciiTheme="minorHAnsi" w:hAnsiTheme="minorHAnsi" w:cstheme="minorHAnsi"/>
          <w:i/>
          <w:szCs w:val="24"/>
        </w:rPr>
        <w:t>“</w:t>
      </w:r>
      <w:r w:rsidRPr="0094147B">
        <w:rPr>
          <w:rFonts w:asciiTheme="minorHAnsi" w:hAnsiTheme="minorHAnsi" w:cstheme="minorHAnsi"/>
          <w:i/>
          <w:szCs w:val="24"/>
        </w:rPr>
        <w:t>Metrics</w:t>
      </w:r>
      <w:r w:rsidR="0094147B" w:rsidRPr="0094147B">
        <w:rPr>
          <w:rFonts w:asciiTheme="minorHAnsi" w:hAnsiTheme="minorHAnsi" w:cstheme="minorHAnsi"/>
          <w:i/>
          <w:szCs w:val="24"/>
        </w:rPr>
        <w:t>”</w:t>
      </w:r>
      <w:r w:rsidRPr="0094147B">
        <w:rPr>
          <w:rFonts w:asciiTheme="minorHAnsi" w:hAnsiTheme="minorHAnsi" w:cstheme="minorHAnsi"/>
          <w:i/>
          <w:szCs w:val="24"/>
        </w:rPr>
        <w:t>,</w:t>
      </w:r>
      <w:r w:rsidRPr="0094147B">
        <w:rPr>
          <w:rFonts w:asciiTheme="minorHAnsi" w:hAnsiTheme="minorHAnsi" w:cstheme="minorHAnsi"/>
          <w:szCs w:val="24"/>
        </w:rPr>
        <w:t xml:space="preserve"> será coletado semanalmente.  Isso inclui:</w:t>
      </w:r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 xml:space="preserve">O valor atribuído às tarefas concluídas. É usado para refazer a estimativa da programação e do orçamento para o restante do projeto e/ou para identificar a necessidade de mudanças no escopo. </w:t>
      </w:r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 xml:space="preserve">Todos os defeitos abertos e fechados – mostrados como um gráfico de tendências. São usados para ajudar a estimar o esforço restante necessário para corrigir defeitos. </w:t>
      </w:r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lastRenderedPageBreak/>
        <w:t>Aprovação dos casos de teste de aceitação – mostrada como um gráfico de tendências. É usada para demonstrar o progresso para os envolvidos.</w:t>
      </w:r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>Além disso, os custos gerais serão monitorados tendo em vista o orçamento do projeto.</w:t>
      </w:r>
    </w:p>
    <w:p w:rsidR="00B761A2" w:rsidRPr="0094147B" w:rsidRDefault="00B761A2" w:rsidP="0094147B">
      <w:pPr>
        <w:pStyle w:val="Ttulo3"/>
      </w:pPr>
      <w:bookmarkStart w:id="107" w:name="_Toc466636932"/>
      <w:bookmarkStart w:id="108" w:name="_Toc447095915"/>
      <w:r w:rsidRPr="0094147B">
        <w:t>Gerenciamento de Riscos</w:t>
      </w:r>
      <w:bookmarkEnd w:id="107"/>
      <w:r w:rsidRPr="0094147B">
        <w:t xml:space="preserve"> </w:t>
      </w:r>
      <w:bookmarkEnd w:id="108"/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bookmarkStart w:id="109" w:name="_Toc447095916"/>
      <w:r w:rsidRPr="0094147B">
        <w:rPr>
          <w:rFonts w:asciiTheme="minorHAnsi" w:hAnsiTheme="minorHAnsi" w:cstheme="minorHAnsi"/>
          <w:szCs w:val="24"/>
        </w:rPr>
        <w:t xml:space="preserve">Os riscos serão identificados na Fase de Iniciação usando os passos identificados na atividade “Identificar e Avaliar Riscos” do RUP para Projetos Pequenos. Os riscos do projeto serão avaliados pelo menos uma vez em cada iteração e documentados nesta tabela. </w:t>
      </w:r>
    </w:p>
    <w:p w:rsidR="00B761A2" w:rsidRPr="0094147B" w:rsidRDefault="00B761A2" w:rsidP="0094147B">
      <w:pPr>
        <w:pStyle w:val="Ttulo3"/>
        <w:rPr>
          <w:b w:val="0"/>
          <w:bCs/>
        </w:rPr>
      </w:pPr>
      <w:bookmarkStart w:id="110" w:name="_Toc466636933"/>
      <w:r w:rsidRPr="0094147B">
        <w:t>Gerenciamento de Configuração</w:t>
      </w:r>
      <w:bookmarkEnd w:id="110"/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 xml:space="preserve">Serão selecionadas ferramentas apropriadas que fornecem um banco de dados de Solicitações de Mudança e um repositório controlado de versões dos artefatos do projeto. </w:t>
      </w:r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 xml:space="preserve">Todo o código-fonte, os scripts de teste e os arquivos de dados serão incluídos nas </w:t>
      </w:r>
      <w:r w:rsidR="0094147B" w:rsidRPr="0094147B">
        <w:rPr>
          <w:rFonts w:asciiTheme="minorHAnsi" w:hAnsiTheme="minorHAnsi" w:cstheme="minorHAnsi"/>
          <w:szCs w:val="24"/>
        </w:rPr>
        <w:t>baseline</w:t>
      </w:r>
      <w:r w:rsidRPr="0094147B">
        <w:rPr>
          <w:rFonts w:asciiTheme="minorHAnsi" w:hAnsiTheme="minorHAnsi" w:cstheme="minorHAnsi"/>
          <w:szCs w:val="24"/>
        </w:rPr>
        <w:t>. A documentação relacionada ao código-fonte também será incluída na baseline como, por exemplo, a documentação de design. Todos os artefatos de produtos liberados do cliente são incluídos na baseline final da iteração, inclusive os executáveis.</w:t>
      </w:r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 xml:space="preserve">As Solicitações de Mudança são revisadas e aprovadas pelo membro do projeto responsável pelo papel Gerente de Controle de Mudança. </w:t>
      </w:r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 xml:space="preserve">Os backups completos são efetuados mensalmente e os gradativos, durante a noite. </w:t>
      </w:r>
      <w:bookmarkEnd w:id="109"/>
    </w:p>
    <w:p w:rsidR="0094147B" w:rsidRDefault="0094147B">
      <w:pPr>
        <w:spacing w:before="0" w:after="0"/>
        <w:jc w:val="left"/>
        <w:rPr>
          <w:rFonts w:asciiTheme="minorHAnsi" w:hAnsiTheme="minorHAnsi" w:cstheme="minorHAnsi"/>
          <w:b/>
          <w:sz w:val="36"/>
          <w:szCs w:val="36"/>
        </w:rPr>
      </w:pPr>
      <w:bookmarkStart w:id="111" w:name="_Toc512930370"/>
      <w:bookmarkStart w:id="112" w:name="_Toc512930369"/>
      <w:bookmarkStart w:id="113" w:name="_Toc447095932"/>
      <w:bookmarkStart w:id="114" w:name="_Toc447095917"/>
      <w:bookmarkStart w:id="115" w:name="_Toc513004381"/>
      <w:bookmarkStart w:id="116" w:name="_Toc112083279"/>
      <w:bookmarkEnd w:id="111"/>
      <w:bookmarkEnd w:id="112"/>
      <w:bookmarkEnd w:id="113"/>
      <w:bookmarkEnd w:id="114"/>
      <w:r>
        <w:rPr>
          <w:rFonts w:asciiTheme="minorHAnsi" w:hAnsiTheme="minorHAnsi" w:cstheme="minorHAnsi"/>
          <w:sz w:val="36"/>
          <w:szCs w:val="36"/>
        </w:rPr>
        <w:br w:type="page"/>
      </w:r>
    </w:p>
    <w:p w:rsidR="00B761A2" w:rsidRPr="0094147B" w:rsidRDefault="00B761A2" w:rsidP="0094147B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  <w:sz w:val="36"/>
          <w:szCs w:val="36"/>
        </w:rPr>
      </w:pPr>
      <w:bookmarkStart w:id="117" w:name="_Toc466636934"/>
      <w:r w:rsidRPr="0094147B">
        <w:rPr>
          <w:rFonts w:asciiTheme="minorHAnsi" w:hAnsiTheme="minorHAnsi" w:cstheme="minorHAnsi"/>
          <w:sz w:val="36"/>
          <w:szCs w:val="36"/>
        </w:rPr>
        <w:lastRenderedPageBreak/>
        <w:t>Anexos</w:t>
      </w:r>
      <w:bookmarkEnd w:id="115"/>
      <w:bookmarkEnd w:id="116"/>
      <w:bookmarkEnd w:id="117"/>
    </w:p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 xml:space="preserve">N/A, visto que informações complementares estarão </w:t>
      </w:r>
      <w:r w:rsidR="0094147B" w:rsidRPr="0094147B">
        <w:rPr>
          <w:rFonts w:asciiTheme="minorHAnsi" w:hAnsiTheme="minorHAnsi" w:cstheme="minorHAnsi"/>
          <w:szCs w:val="24"/>
        </w:rPr>
        <w:t>nos descritas</w:t>
      </w:r>
      <w:r w:rsidRPr="0094147B">
        <w:rPr>
          <w:rFonts w:asciiTheme="minorHAnsi" w:hAnsiTheme="minorHAnsi" w:cstheme="minorHAnsi"/>
          <w:szCs w:val="24"/>
        </w:rPr>
        <w:t xml:space="preserve"> outros artefatos referentes a este projeto.</w:t>
      </w:r>
    </w:p>
    <w:bookmarkEnd w:id="11"/>
    <w:bookmarkEnd w:id="12"/>
    <w:p w:rsidR="00B761A2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</w:p>
    <w:p w:rsidR="007343A7" w:rsidRPr="0094147B" w:rsidRDefault="00B761A2" w:rsidP="0094147B">
      <w:pPr>
        <w:pStyle w:val="Recuodecorpodetexto3"/>
        <w:spacing w:line="360" w:lineRule="auto"/>
        <w:ind w:left="0"/>
        <w:rPr>
          <w:rFonts w:asciiTheme="minorHAnsi" w:hAnsiTheme="minorHAnsi" w:cstheme="minorHAnsi"/>
          <w:szCs w:val="24"/>
        </w:rPr>
      </w:pPr>
      <w:r w:rsidRPr="0094147B">
        <w:rPr>
          <w:rFonts w:asciiTheme="minorHAnsi" w:hAnsiTheme="minorHAnsi" w:cstheme="minorHAnsi"/>
          <w:szCs w:val="24"/>
        </w:rPr>
        <w:t xml:space="preserve"> </w:t>
      </w:r>
    </w:p>
    <w:sectPr w:rsidR="007343A7" w:rsidRPr="0094147B" w:rsidSect="00FD5E7A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1417" w:right="1274" w:bottom="1417" w:left="993" w:header="680" w:footer="68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10D" w:rsidRDefault="00B5310D">
      <w:r>
        <w:separator/>
      </w:r>
    </w:p>
  </w:endnote>
  <w:endnote w:type="continuationSeparator" w:id="0">
    <w:p w:rsidR="00B5310D" w:rsidRDefault="00B531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12D" w:rsidRDefault="00EE112D" w:rsidP="007343A7">
    <w:pPr>
      <w:pStyle w:val="Rodap"/>
      <w:jc w:val="center"/>
    </w:pPr>
    <w:r>
      <w:t>UNIVAG – CENTRO UNIVERSITÁRIO</w:t>
    </w:r>
  </w:p>
  <w:p w:rsidR="00EE112D" w:rsidRDefault="00EE112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12D" w:rsidRDefault="00EE112D" w:rsidP="007343A7">
    <w:pPr>
      <w:pStyle w:val="Rodap"/>
      <w:jc w:val="center"/>
    </w:pPr>
    <w:r>
      <w:t>VÁRZEA GRADE – 2014/2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10D" w:rsidRDefault="00B5310D">
      <w:r>
        <w:separator/>
      </w:r>
    </w:p>
  </w:footnote>
  <w:footnote w:type="continuationSeparator" w:id="0">
    <w:p w:rsidR="00B5310D" w:rsidRDefault="00B531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9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701"/>
      <w:gridCol w:w="5387"/>
      <w:gridCol w:w="2551"/>
    </w:tblGrid>
    <w:tr w:rsidR="00EE112D" w:rsidTr="00E0578E">
      <w:tc>
        <w:tcPr>
          <w:tcW w:w="1701" w:type="dxa"/>
          <w:vMerge w:val="restart"/>
          <w:tcBorders>
            <w:top w:val="single" w:sz="6" w:space="0" w:color="auto"/>
            <w:left w:val="single" w:sz="6" w:space="0" w:color="auto"/>
            <w:right w:val="single" w:sz="4" w:space="0" w:color="auto"/>
          </w:tcBorders>
        </w:tcPr>
        <w:p w:rsidR="00EE112D" w:rsidRPr="00E0578E" w:rsidRDefault="00EE112D" w:rsidP="00E0578E">
          <w:pPr>
            <w:pStyle w:val="Cabealho"/>
            <w:tabs>
              <w:tab w:val="right" w:pos="9252"/>
            </w:tabs>
            <w:spacing w:before="40" w:after="40"/>
            <w:rPr>
              <w:smallCaps/>
              <w:noProof/>
              <w:sz w:val="36"/>
            </w:rPr>
          </w:pPr>
          <w:r w:rsidRPr="00E0578E">
            <w:rPr>
              <w:smallCaps/>
              <w:noProof/>
              <w:sz w:val="36"/>
            </w:rPr>
            <w:drawing>
              <wp:inline distT="0" distB="0" distL="0" distR="0">
                <wp:extent cx="890479" cy="543464"/>
                <wp:effectExtent l="19050" t="0" r="4871" b="0"/>
                <wp:docPr id="1" name="Imagem 0" descr="LogoUniv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nivag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6259" cy="5469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EE112D" w:rsidRPr="007343A7" w:rsidRDefault="00EE112D" w:rsidP="00FD5E7A">
          <w:pPr>
            <w:rPr>
              <w:rFonts w:ascii="Arial" w:hAnsi="Arial" w:cs="Arial"/>
            </w:rPr>
          </w:pPr>
          <w:r w:rsidRPr="007343A7">
            <w:rPr>
              <w:rFonts w:ascii="Arial" w:hAnsi="Arial" w:cs="Arial"/>
            </w:rPr>
            <w:t>Nome do Projeto</w:t>
          </w:r>
        </w:p>
      </w:tc>
      <w:tc>
        <w:tcPr>
          <w:tcW w:w="255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E112D" w:rsidRPr="007343A7" w:rsidRDefault="00EE112D" w:rsidP="007343A7">
          <w:pPr>
            <w:tabs>
              <w:tab w:val="left" w:pos="1135"/>
            </w:tabs>
            <w:spacing w:before="40"/>
            <w:ind w:right="68"/>
            <w:jc w:val="right"/>
            <w:rPr>
              <w:rFonts w:ascii="Arial" w:hAnsi="Arial" w:cs="Arial"/>
            </w:rPr>
          </w:pPr>
          <w:r w:rsidRPr="007343A7">
            <w:rPr>
              <w:rFonts w:ascii="Arial" w:hAnsi="Arial" w:cs="Arial"/>
            </w:rPr>
            <w:t>Versão: 1.0</w:t>
          </w:r>
        </w:p>
      </w:tc>
    </w:tr>
    <w:tr w:rsidR="00EE112D" w:rsidTr="00E0578E">
      <w:tc>
        <w:tcPr>
          <w:tcW w:w="1701" w:type="dxa"/>
          <w:vMerge/>
          <w:tcBorders>
            <w:left w:val="single" w:sz="6" w:space="0" w:color="auto"/>
            <w:bottom w:val="single" w:sz="6" w:space="0" w:color="auto"/>
            <w:right w:val="single" w:sz="4" w:space="0" w:color="auto"/>
          </w:tcBorders>
        </w:tcPr>
        <w:p w:rsidR="00EE112D" w:rsidRPr="00E0578E" w:rsidRDefault="00EE112D" w:rsidP="00E0578E">
          <w:pPr>
            <w:pStyle w:val="Cabealho"/>
            <w:tabs>
              <w:tab w:val="right" w:pos="9252"/>
            </w:tabs>
            <w:spacing w:before="40" w:after="40"/>
            <w:rPr>
              <w:smallCaps/>
              <w:noProof/>
              <w:sz w:val="36"/>
            </w:rPr>
          </w:pPr>
        </w:p>
      </w:tc>
      <w:tc>
        <w:tcPr>
          <w:tcW w:w="538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EE112D" w:rsidRPr="007343A7" w:rsidRDefault="00F47320" w:rsidP="007343A7">
          <w:pPr>
            <w:rPr>
              <w:rFonts w:ascii="Arial" w:hAnsi="Arial" w:cs="Arial"/>
            </w:rPr>
          </w:pPr>
          <w:fldSimple w:instr=" TITLE  \* MERGEFORMAT ">
            <w:r w:rsidR="00EE112D" w:rsidRPr="007343A7">
              <w:rPr>
                <w:rFonts w:ascii="Arial" w:hAnsi="Arial" w:cs="Arial"/>
              </w:rPr>
              <w:t>Plano de Desenvolvimento de Software</w:t>
            </w:r>
          </w:fldSimple>
        </w:p>
      </w:tc>
      <w:tc>
        <w:tcPr>
          <w:tcW w:w="255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E112D" w:rsidRPr="007343A7" w:rsidRDefault="00EE112D" w:rsidP="00973EDB">
          <w:pPr>
            <w:jc w:val="right"/>
            <w:rPr>
              <w:rFonts w:ascii="Arial" w:hAnsi="Arial" w:cs="Arial"/>
            </w:rPr>
          </w:pPr>
          <w:r w:rsidRPr="007343A7">
            <w:rPr>
              <w:rFonts w:ascii="Arial" w:hAnsi="Arial" w:cs="Arial"/>
            </w:rPr>
            <w:t xml:space="preserve">Data: </w:t>
          </w:r>
          <w:r w:rsidR="00973EDB">
            <w:rPr>
              <w:rFonts w:ascii="Arial" w:hAnsi="Arial" w:cs="Arial"/>
            </w:rPr>
            <w:t>14/11/2016</w:t>
          </w:r>
        </w:p>
      </w:tc>
    </w:tr>
  </w:tbl>
  <w:p w:rsidR="00EE112D" w:rsidRDefault="00EE112D" w:rsidP="007343A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93" w:type="dxa"/>
      <w:tblLayout w:type="fixed"/>
      <w:tblLook w:val="0000"/>
    </w:tblPr>
    <w:tblGrid>
      <w:gridCol w:w="2518"/>
      <w:gridCol w:w="7375"/>
    </w:tblGrid>
    <w:tr w:rsidR="00EE112D" w:rsidRPr="00886B3D" w:rsidTr="00FD5E7A">
      <w:trPr>
        <w:cantSplit/>
      </w:trPr>
      <w:tc>
        <w:tcPr>
          <w:tcW w:w="2518" w:type="dxa"/>
          <w:vMerge w:val="restart"/>
        </w:tcPr>
        <w:p w:rsidR="00EE112D" w:rsidRPr="00886B3D" w:rsidRDefault="00EE112D" w:rsidP="00FD5E7A">
          <w:pPr>
            <w:pStyle w:val="Cabealho"/>
            <w:tabs>
              <w:tab w:val="right" w:pos="9252"/>
            </w:tabs>
            <w:spacing w:before="40" w:after="40"/>
            <w:rPr>
              <w:smallCaps/>
              <w:sz w:val="36"/>
            </w:rPr>
          </w:pPr>
          <w:r>
            <w:rPr>
              <w:smallCaps/>
              <w:noProof/>
              <w:sz w:val="36"/>
            </w:rPr>
            <w:drawing>
              <wp:inline distT="0" distB="0" distL="0" distR="0">
                <wp:extent cx="1334737" cy="814597"/>
                <wp:effectExtent l="19050" t="0" r="0" b="0"/>
                <wp:docPr id="2" name="Imagem 0" descr="LogoUniv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nivag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275" cy="8161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5" w:type="dxa"/>
        </w:tcPr>
        <w:p w:rsidR="00EE112D" w:rsidRPr="007F33BE" w:rsidRDefault="00EE112D" w:rsidP="00FD5E7A">
          <w:pPr>
            <w:pStyle w:val="Cabealho"/>
            <w:spacing w:before="40" w:after="40"/>
            <w:ind w:left="-108" w:right="-18"/>
            <w:rPr>
              <w:smallCaps/>
              <w:sz w:val="28"/>
              <w:szCs w:val="28"/>
            </w:rPr>
          </w:pPr>
          <w:r>
            <w:rPr>
              <w:smallCaps/>
              <w:sz w:val="28"/>
              <w:szCs w:val="28"/>
            </w:rPr>
            <w:t>Plano de Desenvolvimento de Software</w:t>
          </w:r>
        </w:p>
      </w:tc>
    </w:tr>
    <w:tr w:rsidR="00EE112D" w:rsidTr="00FD5E7A">
      <w:trPr>
        <w:cantSplit/>
        <w:trHeight w:val="481"/>
      </w:trPr>
      <w:tc>
        <w:tcPr>
          <w:tcW w:w="2518" w:type="dxa"/>
          <w:vMerge/>
        </w:tcPr>
        <w:p w:rsidR="00EE112D" w:rsidRPr="00886B3D" w:rsidRDefault="00EE112D" w:rsidP="00FD5E7A">
          <w:pPr>
            <w:pStyle w:val="Cabealho"/>
            <w:tabs>
              <w:tab w:val="right" w:pos="9252"/>
            </w:tabs>
            <w:spacing w:before="40" w:after="40"/>
            <w:rPr>
              <w:b/>
            </w:rPr>
          </w:pPr>
        </w:p>
      </w:tc>
      <w:tc>
        <w:tcPr>
          <w:tcW w:w="7375" w:type="dxa"/>
        </w:tcPr>
        <w:p w:rsidR="00EE112D" w:rsidRPr="007F33BE" w:rsidRDefault="003302D7" w:rsidP="00FD5E7A">
          <w:pPr>
            <w:pStyle w:val="Cabealho"/>
            <w:tabs>
              <w:tab w:val="right" w:pos="9180"/>
            </w:tabs>
            <w:spacing w:before="40" w:after="40"/>
            <w:ind w:left="-108" w:right="72"/>
            <w:rPr>
              <w:smallCaps/>
              <w:sz w:val="28"/>
              <w:szCs w:val="28"/>
            </w:rPr>
          </w:pPr>
          <w:r>
            <w:rPr>
              <w:smallCaps/>
              <w:sz w:val="28"/>
              <w:szCs w:val="28"/>
            </w:rPr>
            <w:t>sis clinic</w:t>
          </w:r>
        </w:p>
      </w:tc>
    </w:tr>
    <w:tr w:rsidR="00EE112D" w:rsidTr="00FD5E7A">
      <w:trPr>
        <w:cantSplit/>
        <w:trHeight w:val="481"/>
      </w:trPr>
      <w:tc>
        <w:tcPr>
          <w:tcW w:w="2518" w:type="dxa"/>
          <w:vMerge/>
        </w:tcPr>
        <w:p w:rsidR="00EE112D" w:rsidRPr="00886B3D" w:rsidRDefault="00EE112D" w:rsidP="00FD5E7A">
          <w:pPr>
            <w:pStyle w:val="Cabealho"/>
            <w:tabs>
              <w:tab w:val="right" w:pos="9252"/>
            </w:tabs>
            <w:spacing w:before="40" w:after="40"/>
            <w:rPr>
              <w:b/>
            </w:rPr>
          </w:pPr>
        </w:p>
      </w:tc>
      <w:tc>
        <w:tcPr>
          <w:tcW w:w="7375" w:type="dxa"/>
        </w:tcPr>
        <w:p w:rsidR="00EE112D" w:rsidRPr="007F33BE" w:rsidRDefault="00EE112D" w:rsidP="00FD5E7A">
          <w:pPr>
            <w:pStyle w:val="Cabealho"/>
            <w:tabs>
              <w:tab w:val="right" w:pos="9180"/>
            </w:tabs>
            <w:spacing w:before="40" w:after="40"/>
            <w:ind w:left="-108" w:right="72"/>
            <w:rPr>
              <w:smallCaps/>
              <w:sz w:val="28"/>
              <w:szCs w:val="28"/>
            </w:rPr>
          </w:pPr>
          <w:r w:rsidRPr="007F33BE">
            <w:rPr>
              <w:smallCaps/>
              <w:sz w:val="28"/>
              <w:szCs w:val="28"/>
            </w:rPr>
            <w:t>Nome da Equipe</w:t>
          </w:r>
        </w:p>
      </w:tc>
    </w:tr>
  </w:tbl>
  <w:p w:rsidR="00EE112D" w:rsidRDefault="00EE112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A547F"/>
    <w:multiLevelType w:val="multilevel"/>
    <w:tmpl w:val="CDD87266"/>
    <w:lvl w:ilvl="0">
      <w:start w:val="1"/>
      <w:numFmt w:val="decimal"/>
      <w:pStyle w:val="Referncia"/>
      <w:lvlText w:val="[%1]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D757B8A"/>
    <w:multiLevelType w:val="hybridMultilevel"/>
    <w:tmpl w:val="40EE604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A536E"/>
    <w:multiLevelType w:val="hybridMultilevel"/>
    <w:tmpl w:val="F3FCC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91CCA"/>
    <w:multiLevelType w:val="hybridMultilevel"/>
    <w:tmpl w:val="2F4855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D0E0C"/>
    <w:multiLevelType w:val="hybridMultilevel"/>
    <w:tmpl w:val="2C50754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3B2A73"/>
    <w:multiLevelType w:val="multilevel"/>
    <w:tmpl w:val="9042A95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sz w:val="36"/>
        <w:szCs w:val="36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6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38C02E2"/>
    <w:multiLevelType w:val="hybridMultilevel"/>
    <w:tmpl w:val="D4541DD0"/>
    <w:lvl w:ilvl="0" w:tplc="BA803CEE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2C45F07"/>
    <w:multiLevelType w:val="singleLevel"/>
    <w:tmpl w:val="46E8AAE2"/>
    <w:lvl w:ilvl="0">
      <w:start w:val="1"/>
      <w:numFmt w:val="bullet"/>
      <w:pStyle w:val="bullettabelaatividades2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34B4477"/>
    <w:multiLevelType w:val="multilevel"/>
    <w:tmpl w:val="33688C8C"/>
    <w:lvl w:ilvl="0">
      <w:start w:val="1"/>
      <w:numFmt w:val="decimal"/>
      <w:pStyle w:val="Ttulo4"/>
      <w:lvlText w:val="4.2.2.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decimal"/>
      <w:pStyle w:val="Ttulo4"/>
      <w:lvlText w:val="(%4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9">
    <w:nsid w:val="765E511E"/>
    <w:multiLevelType w:val="hybridMultilevel"/>
    <w:tmpl w:val="399A456C"/>
    <w:lvl w:ilvl="0" w:tplc="D666A01E">
      <w:start w:val="1"/>
      <w:numFmt w:val="decimalZero"/>
      <w:pStyle w:val="CasosdeUso"/>
      <w:lvlText w:val="[CDU0%1]"/>
      <w:lvlJc w:val="left"/>
      <w:pPr>
        <w:tabs>
          <w:tab w:val="num" w:pos="1588"/>
        </w:tabs>
        <w:ind w:left="170" w:firstLine="0"/>
      </w:pPr>
      <w:rPr>
        <w:rFonts w:ascii="Trebuchet MS" w:hAnsi="Trebuchet MS" w:hint="default"/>
        <w:b/>
        <w:i w:val="0"/>
        <w:sz w:val="26"/>
        <w:szCs w:val="26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1"/>
  </w:num>
  <w:num w:numId="9">
    <w:abstractNumId w:val="3"/>
  </w:num>
  <w:num w:numId="10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pt-BR" w:vendorID="64" w:dllVersion="131078" w:nlCheck="1" w:checkStyle="0"/>
  <w:activeWritingStyle w:appName="MSWord" w:lang="pt-BR" w:vendorID="1" w:dllVersion="513" w:checkStyle="1"/>
  <w:attachedTemplate r:id="rId1"/>
  <w:defaultTabStop w:val="454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31F80"/>
    <w:rsid w:val="000011A2"/>
    <w:rsid w:val="00001A86"/>
    <w:rsid w:val="00015713"/>
    <w:rsid w:val="000159FD"/>
    <w:rsid w:val="000163FC"/>
    <w:rsid w:val="0002655C"/>
    <w:rsid w:val="000339C3"/>
    <w:rsid w:val="00051C32"/>
    <w:rsid w:val="00055737"/>
    <w:rsid w:val="0006073D"/>
    <w:rsid w:val="00063400"/>
    <w:rsid w:val="00066C21"/>
    <w:rsid w:val="000705ED"/>
    <w:rsid w:val="000730F7"/>
    <w:rsid w:val="00075009"/>
    <w:rsid w:val="0007567C"/>
    <w:rsid w:val="00091E3D"/>
    <w:rsid w:val="000961B3"/>
    <w:rsid w:val="000A50D7"/>
    <w:rsid w:val="000A5810"/>
    <w:rsid w:val="000B408E"/>
    <w:rsid w:val="000B42A3"/>
    <w:rsid w:val="000C5262"/>
    <w:rsid w:val="000C5381"/>
    <w:rsid w:val="000E39E6"/>
    <w:rsid w:val="000E7057"/>
    <w:rsid w:val="001066F0"/>
    <w:rsid w:val="0011520A"/>
    <w:rsid w:val="001162A1"/>
    <w:rsid w:val="00125DC1"/>
    <w:rsid w:val="0013541F"/>
    <w:rsid w:val="00135A59"/>
    <w:rsid w:val="00136C9C"/>
    <w:rsid w:val="00145603"/>
    <w:rsid w:val="001564B6"/>
    <w:rsid w:val="001659C8"/>
    <w:rsid w:val="0017558A"/>
    <w:rsid w:val="001772EF"/>
    <w:rsid w:val="00180311"/>
    <w:rsid w:val="001D1CF7"/>
    <w:rsid w:val="001D28D9"/>
    <w:rsid w:val="001E08D6"/>
    <w:rsid w:val="001E704F"/>
    <w:rsid w:val="001F19AE"/>
    <w:rsid w:val="0020141B"/>
    <w:rsid w:val="002114EF"/>
    <w:rsid w:val="0021289B"/>
    <w:rsid w:val="00215210"/>
    <w:rsid w:val="00217D16"/>
    <w:rsid w:val="00227B1D"/>
    <w:rsid w:val="00230254"/>
    <w:rsid w:val="0023605B"/>
    <w:rsid w:val="00245B5C"/>
    <w:rsid w:val="00253CEF"/>
    <w:rsid w:val="002579C1"/>
    <w:rsid w:val="002631C2"/>
    <w:rsid w:val="002678F8"/>
    <w:rsid w:val="0027271B"/>
    <w:rsid w:val="00297980"/>
    <w:rsid w:val="002B2B63"/>
    <w:rsid w:val="002C6F14"/>
    <w:rsid w:val="002D7CEC"/>
    <w:rsid w:val="002F6194"/>
    <w:rsid w:val="00300897"/>
    <w:rsid w:val="00300B19"/>
    <w:rsid w:val="003065BD"/>
    <w:rsid w:val="00313EAB"/>
    <w:rsid w:val="00322E35"/>
    <w:rsid w:val="00323A65"/>
    <w:rsid w:val="00323C1B"/>
    <w:rsid w:val="003302D7"/>
    <w:rsid w:val="003306D8"/>
    <w:rsid w:val="00331142"/>
    <w:rsid w:val="00347D51"/>
    <w:rsid w:val="00354CA7"/>
    <w:rsid w:val="003805F8"/>
    <w:rsid w:val="00380EA7"/>
    <w:rsid w:val="00386A0B"/>
    <w:rsid w:val="003A27A3"/>
    <w:rsid w:val="003C0402"/>
    <w:rsid w:val="003C246B"/>
    <w:rsid w:val="003C7718"/>
    <w:rsid w:val="003E1AAF"/>
    <w:rsid w:val="003E28E4"/>
    <w:rsid w:val="003F3806"/>
    <w:rsid w:val="00405F60"/>
    <w:rsid w:val="00410649"/>
    <w:rsid w:val="0041154B"/>
    <w:rsid w:val="004229CB"/>
    <w:rsid w:val="004266F0"/>
    <w:rsid w:val="0042748A"/>
    <w:rsid w:val="00433707"/>
    <w:rsid w:val="004471E4"/>
    <w:rsid w:val="00454E06"/>
    <w:rsid w:val="004570AF"/>
    <w:rsid w:val="004719DE"/>
    <w:rsid w:val="0047368B"/>
    <w:rsid w:val="004939F1"/>
    <w:rsid w:val="004A5E9E"/>
    <w:rsid w:val="004A72A0"/>
    <w:rsid w:val="004B2E0F"/>
    <w:rsid w:val="004C5111"/>
    <w:rsid w:val="004D737B"/>
    <w:rsid w:val="004E5006"/>
    <w:rsid w:val="00500B5D"/>
    <w:rsid w:val="00504B50"/>
    <w:rsid w:val="0051022F"/>
    <w:rsid w:val="00515DB6"/>
    <w:rsid w:val="00517BCE"/>
    <w:rsid w:val="00523E52"/>
    <w:rsid w:val="00524DBB"/>
    <w:rsid w:val="005307C0"/>
    <w:rsid w:val="00536F91"/>
    <w:rsid w:val="005402DF"/>
    <w:rsid w:val="005462F6"/>
    <w:rsid w:val="0055174A"/>
    <w:rsid w:val="00563200"/>
    <w:rsid w:val="00590AB5"/>
    <w:rsid w:val="005B0920"/>
    <w:rsid w:val="005B0BC3"/>
    <w:rsid w:val="005E2874"/>
    <w:rsid w:val="005E3EB5"/>
    <w:rsid w:val="005F745C"/>
    <w:rsid w:val="005F7C14"/>
    <w:rsid w:val="0060038F"/>
    <w:rsid w:val="00626257"/>
    <w:rsid w:val="0063076E"/>
    <w:rsid w:val="00642496"/>
    <w:rsid w:val="0065525A"/>
    <w:rsid w:val="00661ED6"/>
    <w:rsid w:val="00674784"/>
    <w:rsid w:val="0068608D"/>
    <w:rsid w:val="00687812"/>
    <w:rsid w:val="006A10FF"/>
    <w:rsid w:val="006B404B"/>
    <w:rsid w:val="006D1C4A"/>
    <w:rsid w:val="006D5FB3"/>
    <w:rsid w:val="006F11C7"/>
    <w:rsid w:val="006F411F"/>
    <w:rsid w:val="006F71FA"/>
    <w:rsid w:val="0070664D"/>
    <w:rsid w:val="007117E7"/>
    <w:rsid w:val="00712215"/>
    <w:rsid w:val="00713F57"/>
    <w:rsid w:val="00715527"/>
    <w:rsid w:val="00723FEC"/>
    <w:rsid w:val="007343A7"/>
    <w:rsid w:val="00735CF1"/>
    <w:rsid w:val="00755329"/>
    <w:rsid w:val="00757B5D"/>
    <w:rsid w:val="0076134D"/>
    <w:rsid w:val="007616AC"/>
    <w:rsid w:val="007762FE"/>
    <w:rsid w:val="007769D4"/>
    <w:rsid w:val="007770EE"/>
    <w:rsid w:val="00777D1A"/>
    <w:rsid w:val="00794D96"/>
    <w:rsid w:val="007A0AEE"/>
    <w:rsid w:val="007B2061"/>
    <w:rsid w:val="007D0C59"/>
    <w:rsid w:val="007D37CA"/>
    <w:rsid w:val="007E50B7"/>
    <w:rsid w:val="007E6B0A"/>
    <w:rsid w:val="007E7BC9"/>
    <w:rsid w:val="007F142F"/>
    <w:rsid w:val="00807709"/>
    <w:rsid w:val="008244C4"/>
    <w:rsid w:val="0082504C"/>
    <w:rsid w:val="00835461"/>
    <w:rsid w:val="008370E6"/>
    <w:rsid w:val="008477E6"/>
    <w:rsid w:val="00847B87"/>
    <w:rsid w:val="00855636"/>
    <w:rsid w:val="008625CF"/>
    <w:rsid w:val="00871F13"/>
    <w:rsid w:val="008855A0"/>
    <w:rsid w:val="0088784B"/>
    <w:rsid w:val="00890A30"/>
    <w:rsid w:val="00890FD5"/>
    <w:rsid w:val="0089579A"/>
    <w:rsid w:val="008A4645"/>
    <w:rsid w:val="008B1D88"/>
    <w:rsid w:val="008B316F"/>
    <w:rsid w:val="008C0F7D"/>
    <w:rsid w:val="008D708A"/>
    <w:rsid w:val="008E4DCA"/>
    <w:rsid w:val="0090712C"/>
    <w:rsid w:val="00910744"/>
    <w:rsid w:val="00916EFF"/>
    <w:rsid w:val="00922C98"/>
    <w:rsid w:val="0094147B"/>
    <w:rsid w:val="009420F7"/>
    <w:rsid w:val="00943DE0"/>
    <w:rsid w:val="00944862"/>
    <w:rsid w:val="00944FC4"/>
    <w:rsid w:val="00945286"/>
    <w:rsid w:val="0094561D"/>
    <w:rsid w:val="009470BD"/>
    <w:rsid w:val="00954997"/>
    <w:rsid w:val="009657ED"/>
    <w:rsid w:val="00973EDB"/>
    <w:rsid w:val="00990B33"/>
    <w:rsid w:val="009951CF"/>
    <w:rsid w:val="009961EE"/>
    <w:rsid w:val="009B25C1"/>
    <w:rsid w:val="009B54BB"/>
    <w:rsid w:val="009B7D6C"/>
    <w:rsid w:val="009C107F"/>
    <w:rsid w:val="009C7C21"/>
    <w:rsid w:val="009D13FC"/>
    <w:rsid w:val="009D2F94"/>
    <w:rsid w:val="009D6476"/>
    <w:rsid w:val="009E201D"/>
    <w:rsid w:val="009E44B1"/>
    <w:rsid w:val="009F025A"/>
    <w:rsid w:val="009F543F"/>
    <w:rsid w:val="009F6F22"/>
    <w:rsid w:val="009F6FCB"/>
    <w:rsid w:val="00A029E5"/>
    <w:rsid w:val="00A03D6B"/>
    <w:rsid w:val="00A108BC"/>
    <w:rsid w:val="00A1716E"/>
    <w:rsid w:val="00A23898"/>
    <w:rsid w:val="00A261B5"/>
    <w:rsid w:val="00A461B9"/>
    <w:rsid w:val="00A5385C"/>
    <w:rsid w:val="00A75ED9"/>
    <w:rsid w:val="00A82DDF"/>
    <w:rsid w:val="00A95BD9"/>
    <w:rsid w:val="00AA3E06"/>
    <w:rsid w:val="00AA6070"/>
    <w:rsid w:val="00AA63F2"/>
    <w:rsid w:val="00AC40FB"/>
    <w:rsid w:val="00AC44D7"/>
    <w:rsid w:val="00AD21FC"/>
    <w:rsid w:val="00AE0A61"/>
    <w:rsid w:val="00AE403A"/>
    <w:rsid w:val="00AF2400"/>
    <w:rsid w:val="00AF43A6"/>
    <w:rsid w:val="00AF52E5"/>
    <w:rsid w:val="00AF76F1"/>
    <w:rsid w:val="00B1032A"/>
    <w:rsid w:val="00B23DF7"/>
    <w:rsid w:val="00B251BD"/>
    <w:rsid w:val="00B3499E"/>
    <w:rsid w:val="00B41930"/>
    <w:rsid w:val="00B4755C"/>
    <w:rsid w:val="00B4781C"/>
    <w:rsid w:val="00B5310D"/>
    <w:rsid w:val="00B5656F"/>
    <w:rsid w:val="00B57E83"/>
    <w:rsid w:val="00B71201"/>
    <w:rsid w:val="00B761A2"/>
    <w:rsid w:val="00B83F00"/>
    <w:rsid w:val="00B97E7E"/>
    <w:rsid w:val="00BB110A"/>
    <w:rsid w:val="00BB13FD"/>
    <w:rsid w:val="00BB2DF3"/>
    <w:rsid w:val="00BB510A"/>
    <w:rsid w:val="00BC720A"/>
    <w:rsid w:val="00BD6E81"/>
    <w:rsid w:val="00BF3FD1"/>
    <w:rsid w:val="00BF40D9"/>
    <w:rsid w:val="00C551A1"/>
    <w:rsid w:val="00C63183"/>
    <w:rsid w:val="00C67530"/>
    <w:rsid w:val="00C73DFC"/>
    <w:rsid w:val="00C755F3"/>
    <w:rsid w:val="00C77288"/>
    <w:rsid w:val="00CB0C28"/>
    <w:rsid w:val="00CF4C87"/>
    <w:rsid w:val="00D030D4"/>
    <w:rsid w:val="00D0342A"/>
    <w:rsid w:val="00D0536C"/>
    <w:rsid w:val="00D1715F"/>
    <w:rsid w:val="00D201C4"/>
    <w:rsid w:val="00D279EE"/>
    <w:rsid w:val="00D31F80"/>
    <w:rsid w:val="00D612F0"/>
    <w:rsid w:val="00D721C4"/>
    <w:rsid w:val="00D82560"/>
    <w:rsid w:val="00D85377"/>
    <w:rsid w:val="00D8626B"/>
    <w:rsid w:val="00D9041F"/>
    <w:rsid w:val="00D92F01"/>
    <w:rsid w:val="00D970A9"/>
    <w:rsid w:val="00DA161A"/>
    <w:rsid w:val="00DB15D3"/>
    <w:rsid w:val="00DC03EC"/>
    <w:rsid w:val="00DC2183"/>
    <w:rsid w:val="00DC3D5F"/>
    <w:rsid w:val="00DD032F"/>
    <w:rsid w:val="00DD5E13"/>
    <w:rsid w:val="00DE293C"/>
    <w:rsid w:val="00DE68C0"/>
    <w:rsid w:val="00DE75F5"/>
    <w:rsid w:val="00DF1870"/>
    <w:rsid w:val="00E0296C"/>
    <w:rsid w:val="00E03BCA"/>
    <w:rsid w:val="00E04AA1"/>
    <w:rsid w:val="00E0578E"/>
    <w:rsid w:val="00E0789D"/>
    <w:rsid w:val="00E11FDD"/>
    <w:rsid w:val="00E13775"/>
    <w:rsid w:val="00E214EE"/>
    <w:rsid w:val="00E262BF"/>
    <w:rsid w:val="00E42453"/>
    <w:rsid w:val="00E51A66"/>
    <w:rsid w:val="00E52906"/>
    <w:rsid w:val="00E55A74"/>
    <w:rsid w:val="00E64B2B"/>
    <w:rsid w:val="00E65EF6"/>
    <w:rsid w:val="00E7505A"/>
    <w:rsid w:val="00E93B1A"/>
    <w:rsid w:val="00EA18EE"/>
    <w:rsid w:val="00EA3746"/>
    <w:rsid w:val="00EA76E9"/>
    <w:rsid w:val="00EC15A9"/>
    <w:rsid w:val="00EC5072"/>
    <w:rsid w:val="00ED46D7"/>
    <w:rsid w:val="00ED647B"/>
    <w:rsid w:val="00EE00B0"/>
    <w:rsid w:val="00EE112D"/>
    <w:rsid w:val="00EE3907"/>
    <w:rsid w:val="00EE6807"/>
    <w:rsid w:val="00F0138C"/>
    <w:rsid w:val="00F02C3F"/>
    <w:rsid w:val="00F041CE"/>
    <w:rsid w:val="00F10DA2"/>
    <w:rsid w:val="00F2008A"/>
    <w:rsid w:val="00F27784"/>
    <w:rsid w:val="00F361C9"/>
    <w:rsid w:val="00F402D7"/>
    <w:rsid w:val="00F434A3"/>
    <w:rsid w:val="00F47320"/>
    <w:rsid w:val="00F66E7E"/>
    <w:rsid w:val="00F74356"/>
    <w:rsid w:val="00F91064"/>
    <w:rsid w:val="00FA6737"/>
    <w:rsid w:val="00FC12FB"/>
    <w:rsid w:val="00FC1C5E"/>
    <w:rsid w:val="00FD5E7A"/>
    <w:rsid w:val="00FE01B1"/>
    <w:rsid w:val="00FE4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  <w:pPr>
      <w:spacing w:before="60" w:after="60"/>
      <w:jc w:val="both"/>
    </w:pPr>
    <w:rPr>
      <w:rFonts w:ascii="Trebuchet MS" w:hAnsi="Trebuchet MS"/>
      <w:sz w:val="24"/>
    </w:rPr>
  </w:style>
  <w:style w:type="paragraph" w:styleId="Ttulo1">
    <w:name w:val="heading 1"/>
    <w:basedOn w:val="Normal"/>
    <w:next w:val="Normal"/>
    <w:link w:val="Ttulo1Char"/>
    <w:qFormat/>
    <w:rsid w:val="0051022F"/>
    <w:pPr>
      <w:pageBreakBefore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auto"/>
      <w:spacing w:before="24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51022F"/>
    <w:pPr>
      <w:keepNext/>
      <w:numPr>
        <w:ilvl w:val="1"/>
        <w:numId w:val="2"/>
      </w:numPr>
      <w:spacing w:before="24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har"/>
    <w:qFormat/>
    <w:rsid w:val="0051022F"/>
    <w:pPr>
      <w:keepNext/>
      <w:numPr>
        <w:ilvl w:val="2"/>
        <w:numId w:val="2"/>
      </w:numPr>
      <w:spacing w:before="24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51022F"/>
    <w:pPr>
      <w:keepNext/>
      <w:numPr>
        <w:numId w:val="1"/>
      </w:numPr>
      <w:spacing w:before="240"/>
      <w:outlineLvl w:val="3"/>
    </w:pPr>
    <w:rPr>
      <w:b/>
      <w:i/>
      <w:sz w:val="22"/>
    </w:rPr>
  </w:style>
  <w:style w:type="paragraph" w:styleId="Ttulo5">
    <w:name w:val="heading 5"/>
    <w:basedOn w:val="Normal"/>
    <w:next w:val="Normal"/>
    <w:qFormat/>
    <w:rsid w:val="0051022F"/>
    <w:pPr>
      <w:numPr>
        <w:ilvl w:val="4"/>
        <w:numId w:val="2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51022F"/>
    <w:pPr>
      <w:numPr>
        <w:ilvl w:val="5"/>
        <w:numId w:val="2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rsid w:val="0051022F"/>
    <w:pPr>
      <w:numPr>
        <w:ilvl w:val="6"/>
        <w:numId w:val="2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rsid w:val="0051022F"/>
    <w:pPr>
      <w:numPr>
        <w:ilvl w:val="7"/>
        <w:numId w:val="2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rsid w:val="0051022F"/>
    <w:pPr>
      <w:numPr>
        <w:ilvl w:val="8"/>
        <w:numId w:val="2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51022F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rsid w:val="0051022F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51022F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rsid w:val="0051022F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autoRedefine/>
    <w:semiHidden/>
    <w:rsid w:val="0051022F"/>
    <w:rPr>
      <w:rFonts w:ascii="Arial" w:hAnsi="Arial" w:cs="Arial"/>
    </w:rPr>
  </w:style>
  <w:style w:type="paragraph" w:customStyle="1" w:styleId="Tabela-tem">
    <w:name w:val="Tabela - Ítem"/>
    <w:basedOn w:val="Tabela-Corpo"/>
    <w:rsid w:val="0051022F"/>
    <w:rPr>
      <w:i/>
    </w:rPr>
  </w:style>
  <w:style w:type="paragraph" w:styleId="Rodap">
    <w:name w:val="footer"/>
    <w:basedOn w:val="Normal"/>
    <w:link w:val="RodapChar"/>
    <w:rsid w:val="0051022F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51022F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rsid w:val="0051022F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  <w:rsid w:val="0051022F"/>
  </w:style>
  <w:style w:type="paragraph" w:customStyle="1" w:styleId="sistema">
    <w:name w:val="sistema"/>
    <w:basedOn w:val="Normal"/>
    <w:rsid w:val="0051022F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rsid w:val="0051022F"/>
    <w:pPr>
      <w:spacing w:before="120" w:after="120"/>
      <w:jc w:val="left"/>
    </w:pPr>
    <w:rPr>
      <w:rFonts w:ascii="Times New Roman" w:hAnsi="Times New Roman"/>
      <w:b/>
      <w:bCs/>
      <w:caps/>
      <w:szCs w:val="24"/>
    </w:rPr>
  </w:style>
  <w:style w:type="paragraph" w:styleId="Sumrio2">
    <w:name w:val="toc 2"/>
    <w:basedOn w:val="Normal"/>
    <w:next w:val="Normal"/>
    <w:autoRedefine/>
    <w:uiPriority w:val="39"/>
    <w:rsid w:val="0051022F"/>
    <w:pPr>
      <w:spacing w:before="0" w:after="0"/>
      <w:ind w:left="240"/>
      <w:jc w:val="left"/>
    </w:pPr>
    <w:rPr>
      <w:rFonts w:ascii="Times New Roman" w:hAnsi="Times New Roman"/>
      <w:smallCaps/>
      <w:szCs w:val="24"/>
    </w:rPr>
  </w:style>
  <w:style w:type="paragraph" w:styleId="Sumrio3">
    <w:name w:val="toc 3"/>
    <w:basedOn w:val="Normal"/>
    <w:next w:val="Normal"/>
    <w:autoRedefine/>
    <w:uiPriority w:val="39"/>
    <w:rsid w:val="0051022F"/>
    <w:pPr>
      <w:spacing w:before="0" w:after="0"/>
      <w:ind w:left="480"/>
      <w:jc w:val="left"/>
    </w:pPr>
    <w:rPr>
      <w:rFonts w:ascii="Times New Roman" w:hAnsi="Times New Roman"/>
      <w:i/>
      <w:iCs/>
      <w:szCs w:val="24"/>
    </w:rPr>
  </w:style>
  <w:style w:type="paragraph" w:styleId="Sumrio4">
    <w:name w:val="toc 4"/>
    <w:basedOn w:val="Normal"/>
    <w:next w:val="Normal"/>
    <w:autoRedefine/>
    <w:semiHidden/>
    <w:rsid w:val="0051022F"/>
    <w:pPr>
      <w:spacing w:before="0" w:after="0"/>
      <w:ind w:left="720"/>
      <w:jc w:val="left"/>
    </w:pPr>
    <w:rPr>
      <w:rFonts w:ascii="Times New Roman" w:hAnsi="Times New Roman"/>
      <w:szCs w:val="21"/>
    </w:rPr>
  </w:style>
  <w:style w:type="paragraph" w:styleId="Sumrio5">
    <w:name w:val="toc 5"/>
    <w:basedOn w:val="Normal"/>
    <w:next w:val="Normal"/>
    <w:autoRedefine/>
    <w:semiHidden/>
    <w:rsid w:val="0051022F"/>
    <w:pPr>
      <w:spacing w:before="0" w:after="0"/>
      <w:ind w:left="960"/>
      <w:jc w:val="left"/>
    </w:pPr>
    <w:rPr>
      <w:rFonts w:ascii="Times New Roman" w:hAnsi="Times New Roman"/>
      <w:szCs w:val="21"/>
    </w:rPr>
  </w:style>
  <w:style w:type="paragraph" w:styleId="Sumrio6">
    <w:name w:val="toc 6"/>
    <w:basedOn w:val="Normal"/>
    <w:next w:val="Normal"/>
    <w:autoRedefine/>
    <w:semiHidden/>
    <w:rsid w:val="0051022F"/>
    <w:pPr>
      <w:spacing w:before="0" w:after="0"/>
      <w:ind w:left="1200"/>
      <w:jc w:val="left"/>
    </w:pPr>
    <w:rPr>
      <w:rFonts w:ascii="Times New Roman" w:hAnsi="Times New Roman"/>
      <w:szCs w:val="21"/>
    </w:rPr>
  </w:style>
  <w:style w:type="paragraph" w:styleId="Sumrio7">
    <w:name w:val="toc 7"/>
    <w:basedOn w:val="Normal"/>
    <w:next w:val="Normal"/>
    <w:autoRedefine/>
    <w:semiHidden/>
    <w:rsid w:val="0051022F"/>
    <w:pPr>
      <w:spacing w:before="0" w:after="0"/>
      <w:ind w:left="1440"/>
      <w:jc w:val="left"/>
    </w:pPr>
    <w:rPr>
      <w:rFonts w:ascii="Times New Roman" w:hAnsi="Times New Roman"/>
      <w:szCs w:val="21"/>
    </w:rPr>
  </w:style>
  <w:style w:type="paragraph" w:styleId="Sumrio8">
    <w:name w:val="toc 8"/>
    <w:basedOn w:val="Normal"/>
    <w:next w:val="Normal"/>
    <w:autoRedefine/>
    <w:semiHidden/>
    <w:rsid w:val="0051022F"/>
    <w:pPr>
      <w:spacing w:before="0" w:after="0"/>
      <w:ind w:left="1680"/>
      <w:jc w:val="left"/>
    </w:pPr>
    <w:rPr>
      <w:rFonts w:ascii="Times New Roman" w:hAnsi="Times New Roman"/>
      <w:szCs w:val="21"/>
    </w:rPr>
  </w:style>
  <w:style w:type="paragraph" w:styleId="Sumrio9">
    <w:name w:val="toc 9"/>
    <w:basedOn w:val="Normal"/>
    <w:next w:val="Normal"/>
    <w:autoRedefine/>
    <w:semiHidden/>
    <w:rsid w:val="0051022F"/>
    <w:pPr>
      <w:spacing w:before="0" w:after="0"/>
      <w:ind w:left="1920"/>
      <w:jc w:val="left"/>
    </w:pPr>
    <w:rPr>
      <w:rFonts w:ascii="Times New Roman" w:hAnsi="Times New Roman"/>
      <w:szCs w:val="21"/>
    </w:rPr>
  </w:style>
  <w:style w:type="paragraph" w:customStyle="1" w:styleId="destaque2">
    <w:name w:val="destaque 2"/>
    <w:basedOn w:val="destaque1"/>
    <w:next w:val="Normal"/>
    <w:rsid w:val="0051022F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51022F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51022F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semiHidden/>
    <w:rsid w:val="0051022F"/>
    <w:rPr>
      <w:i/>
      <w:color w:val="0000FF"/>
    </w:rPr>
  </w:style>
  <w:style w:type="paragraph" w:styleId="Corpodetexto2">
    <w:name w:val="Body Text 2"/>
    <w:basedOn w:val="Normal"/>
    <w:semiHidden/>
    <w:rsid w:val="0051022F"/>
    <w:rPr>
      <w:i/>
    </w:rPr>
  </w:style>
  <w:style w:type="paragraph" w:styleId="Corpodetexto3">
    <w:name w:val="Body Text 3"/>
    <w:basedOn w:val="Normal"/>
    <w:semiHidden/>
    <w:rsid w:val="0051022F"/>
    <w:rPr>
      <w:color w:val="0000FF"/>
    </w:rPr>
  </w:style>
  <w:style w:type="paragraph" w:customStyle="1" w:styleId="TituloApresentacao">
    <w:name w:val="TituloApresentacao"/>
    <w:basedOn w:val="Normal"/>
    <w:rsid w:val="0051022F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Normal"/>
    <w:rsid w:val="0051022F"/>
    <w:rPr>
      <w:rFonts w:ascii="Arial" w:hAnsi="Arial"/>
      <w:b/>
      <w:sz w:val="36"/>
    </w:rPr>
  </w:style>
  <w:style w:type="paragraph" w:customStyle="1" w:styleId="SubTitApresentacao">
    <w:name w:val="SubTitApresentacao"/>
    <w:basedOn w:val="Normal"/>
    <w:rsid w:val="0051022F"/>
    <w:pPr>
      <w:spacing w:before="240"/>
    </w:pPr>
    <w:rPr>
      <w:b/>
    </w:rPr>
  </w:style>
  <w:style w:type="paragraph" w:customStyle="1" w:styleId="TituloApendice">
    <w:name w:val="TituloApendice"/>
    <w:basedOn w:val="Ttulo1"/>
    <w:rsid w:val="0051022F"/>
    <w:pPr>
      <w:numPr>
        <w:numId w:val="0"/>
      </w:numPr>
      <w:tabs>
        <w:tab w:val="num" w:pos="432"/>
      </w:tabs>
      <w:ind w:left="432" w:hanging="432"/>
    </w:pPr>
  </w:style>
  <w:style w:type="paragraph" w:styleId="Recuodecorpodetexto">
    <w:name w:val="Body Text Indent"/>
    <w:basedOn w:val="Normal"/>
    <w:semiHidden/>
    <w:rsid w:val="0051022F"/>
    <w:pPr>
      <w:ind w:firstLine="720"/>
    </w:pPr>
  </w:style>
  <w:style w:type="paragraph" w:customStyle="1" w:styleId="bullettabelaatividades25">
    <w:name w:val="bullet tabela atividades25"/>
    <w:basedOn w:val="Normal"/>
    <w:rsid w:val="0051022F"/>
    <w:pPr>
      <w:numPr>
        <w:numId w:val="3"/>
      </w:numPr>
    </w:pPr>
  </w:style>
  <w:style w:type="paragraph" w:styleId="Textodenotaderodap">
    <w:name w:val="footnote text"/>
    <w:basedOn w:val="Normal"/>
    <w:semiHidden/>
    <w:rsid w:val="0051022F"/>
    <w:rPr>
      <w:sz w:val="20"/>
    </w:rPr>
  </w:style>
  <w:style w:type="character" w:styleId="Refdenotaderodap">
    <w:name w:val="footnote reference"/>
    <w:semiHidden/>
    <w:rsid w:val="0051022F"/>
    <w:rPr>
      <w:vertAlign w:val="superscript"/>
    </w:rPr>
  </w:style>
  <w:style w:type="paragraph" w:styleId="Recuodecorpodetexto2">
    <w:name w:val="Body Text Indent 2"/>
    <w:basedOn w:val="Normal"/>
    <w:semiHidden/>
    <w:rsid w:val="0051022F"/>
    <w:pPr>
      <w:ind w:left="360"/>
    </w:pPr>
  </w:style>
  <w:style w:type="paragraph" w:customStyle="1" w:styleId="Paragraph2">
    <w:name w:val="Paragraph2"/>
    <w:basedOn w:val="Normal"/>
    <w:rsid w:val="0051022F"/>
    <w:pPr>
      <w:spacing w:before="80" w:after="0"/>
      <w:ind w:firstLine="709"/>
    </w:pPr>
    <w:rPr>
      <w:rFonts w:ascii="Times New Roman" w:hAnsi="Times New Roman"/>
      <w:lang w:val="en-US" w:eastAsia="en-US"/>
    </w:rPr>
  </w:style>
  <w:style w:type="paragraph" w:customStyle="1" w:styleId="FluxoSecundrio">
    <w:name w:val="FluxoSecundário"/>
    <w:basedOn w:val="Normal"/>
    <w:next w:val="Normal"/>
    <w:rsid w:val="0051022F"/>
    <w:pPr>
      <w:widowControl w:val="0"/>
      <w:autoSpaceDE w:val="0"/>
      <w:autoSpaceDN w:val="0"/>
      <w:spacing w:before="120" w:after="120"/>
      <w:jc w:val="left"/>
    </w:pPr>
    <w:rPr>
      <w:rFonts w:ascii="Arial" w:hAnsi="Arial"/>
      <w:b/>
      <w:sz w:val="20"/>
    </w:rPr>
  </w:style>
  <w:style w:type="paragraph" w:styleId="Ttulo">
    <w:name w:val="Title"/>
    <w:basedOn w:val="Normal"/>
    <w:next w:val="Normal"/>
    <w:qFormat/>
    <w:rsid w:val="0051022F"/>
    <w:pPr>
      <w:widowControl w:val="0"/>
      <w:spacing w:before="0" w:after="0"/>
      <w:jc w:val="center"/>
    </w:pPr>
    <w:rPr>
      <w:rFonts w:ascii="Arial" w:hAnsi="Arial"/>
      <w:b/>
      <w:sz w:val="36"/>
      <w:lang w:val="en-US"/>
    </w:rPr>
  </w:style>
  <w:style w:type="paragraph" w:customStyle="1" w:styleId="ndice">
    <w:name w:val="Índice"/>
    <w:next w:val="Normal"/>
    <w:rsid w:val="0051022F"/>
    <w:pPr>
      <w:jc w:val="center"/>
    </w:pPr>
    <w:rPr>
      <w:rFonts w:ascii="Verdana" w:hAnsi="Verdana" w:cs="Arial"/>
      <w:b/>
      <w:bCs/>
      <w:kern w:val="32"/>
      <w:sz w:val="32"/>
      <w:szCs w:val="32"/>
      <w:lang w:val="en-US"/>
    </w:rPr>
  </w:style>
  <w:style w:type="paragraph" w:customStyle="1" w:styleId="Referncia">
    <w:name w:val="Referência"/>
    <w:basedOn w:val="Normal"/>
    <w:rsid w:val="0051022F"/>
    <w:pPr>
      <w:numPr>
        <w:numId w:val="4"/>
      </w:numPr>
      <w:spacing w:before="120" w:after="120"/>
    </w:pPr>
    <w:rPr>
      <w:rFonts w:ascii="Verdana" w:hAnsi="Verdana" w:cs="Arial"/>
      <w:sz w:val="20"/>
      <w:szCs w:val="24"/>
    </w:rPr>
  </w:style>
  <w:style w:type="paragraph" w:customStyle="1" w:styleId="CorpodeTabela">
    <w:name w:val="Corpo de Tabela"/>
    <w:basedOn w:val="Normal"/>
    <w:rsid w:val="0051022F"/>
    <w:pPr>
      <w:spacing w:before="0" w:after="0"/>
    </w:pPr>
    <w:rPr>
      <w:rFonts w:ascii="Arial" w:hAnsi="Arial" w:cs="Arial"/>
      <w:sz w:val="22"/>
      <w:szCs w:val="24"/>
    </w:rPr>
  </w:style>
  <w:style w:type="paragraph" w:customStyle="1" w:styleId="TableEntry">
    <w:name w:val="Table Entry"/>
    <w:basedOn w:val="Normal"/>
    <w:rsid w:val="0051022F"/>
    <w:pPr>
      <w:keepNext/>
      <w:spacing w:before="100" w:beforeAutospacing="1" w:after="100" w:afterAutospacing="1"/>
      <w:jc w:val="left"/>
    </w:pPr>
    <w:rPr>
      <w:rFonts w:ascii="Arial Narrow" w:eastAsia="SimSun" w:hAnsi="Arial Narrow"/>
      <w:sz w:val="20"/>
      <w:lang w:val="en-US" w:eastAsia="en-US"/>
    </w:rPr>
  </w:style>
  <w:style w:type="paragraph" w:customStyle="1" w:styleId="VersionHistoryDetail">
    <w:name w:val="Version History Detail"/>
    <w:basedOn w:val="TableEntry"/>
    <w:rsid w:val="0051022F"/>
    <w:pPr>
      <w:numPr>
        <w:numId w:val="5"/>
      </w:numPr>
      <w:tabs>
        <w:tab w:val="clear" w:pos="360"/>
        <w:tab w:val="left" w:pos="180"/>
      </w:tabs>
      <w:spacing w:before="60" w:beforeAutospacing="0" w:after="0" w:afterAutospacing="0"/>
      <w:ind w:left="180" w:hanging="180"/>
    </w:pPr>
  </w:style>
  <w:style w:type="paragraph" w:customStyle="1" w:styleId="Capa-TrebuchetMS36ptDireita">
    <w:name w:val="Capa - Trebuchet MS 36 pt Direita"/>
    <w:basedOn w:val="Ttulo"/>
    <w:rsid w:val="0051022F"/>
    <w:pPr>
      <w:jc w:val="right"/>
    </w:pPr>
    <w:rPr>
      <w:rFonts w:ascii="Trebuchet MS" w:hAnsi="Trebuchet MS"/>
      <w:bCs/>
      <w:sz w:val="72"/>
    </w:rPr>
  </w:style>
  <w:style w:type="paragraph" w:styleId="ndicedeilustraes">
    <w:name w:val="table of figures"/>
    <w:basedOn w:val="Normal"/>
    <w:next w:val="Normal"/>
    <w:semiHidden/>
    <w:rsid w:val="0051022F"/>
    <w:pPr>
      <w:spacing w:before="0" w:beforeAutospacing="1" w:after="0" w:afterAutospacing="1"/>
      <w:jc w:val="left"/>
    </w:pPr>
    <w:rPr>
      <w:rFonts w:eastAsia="SimSun"/>
      <w:i/>
      <w:sz w:val="20"/>
      <w:lang w:val="en-US" w:eastAsia="en-US"/>
    </w:rPr>
  </w:style>
  <w:style w:type="character" w:styleId="Hyperlink">
    <w:name w:val="Hyperlink"/>
    <w:uiPriority w:val="99"/>
    <w:rsid w:val="0051022F"/>
    <w:rPr>
      <w:color w:val="0000FF"/>
      <w:u w:val="single"/>
    </w:rPr>
  </w:style>
  <w:style w:type="character" w:styleId="HiperlinkVisitado">
    <w:name w:val="FollowedHyperlink"/>
    <w:semiHidden/>
    <w:rsid w:val="0051022F"/>
    <w:rPr>
      <w:color w:val="800080"/>
      <w:u w:val="single"/>
    </w:rPr>
  </w:style>
  <w:style w:type="paragraph" w:customStyle="1" w:styleId="Indicesdiversos">
    <w:name w:val="Indices diversos"/>
    <w:basedOn w:val="Ttulo1"/>
    <w:rsid w:val="005102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60"/>
      <w:jc w:val="center"/>
    </w:pPr>
    <w:rPr>
      <w:rFonts w:ascii="Verdana" w:hAnsi="Verdana" w:cs="Arial"/>
      <w:bCs/>
      <w:kern w:val="32"/>
      <w:sz w:val="32"/>
      <w:szCs w:val="32"/>
      <w:u w:val="single"/>
    </w:rPr>
  </w:style>
  <w:style w:type="paragraph" w:styleId="Legenda">
    <w:name w:val="caption"/>
    <w:basedOn w:val="Normal"/>
    <w:next w:val="Normal"/>
    <w:qFormat/>
    <w:rsid w:val="0051022F"/>
    <w:pPr>
      <w:spacing w:before="0" w:after="0" w:line="360" w:lineRule="auto"/>
      <w:jc w:val="center"/>
    </w:pPr>
    <w:rPr>
      <w:rFonts w:ascii="Arial" w:hAnsi="Arial" w:cs="Arial"/>
      <w:b/>
      <w:sz w:val="18"/>
      <w:szCs w:val="28"/>
      <w:lang w:eastAsia="en-US"/>
    </w:rPr>
  </w:style>
  <w:style w:type="paragraph" w:styleId="Remissivo1">
    <w:name w:val="index 1"/>
    <w:basedOn w:val="Normal"/>
    <w:next w:val="Normal"/>
    <w:autoRedefine/>
    <w:semiHidden/>
    <w:rsid w:val="0051022F"/>
    <w:pPr>
      <w:ind w:left="240" w:hanging="240"/>
    </w:pPr>
  </w:style>
  <w:style w:type="paragraph" w:styleId="Remissivo2">
    <w:name w:val="index 2"/>
    <w:basedOn w:val="Normal"/>
    <w:next w:val="Normal"/>
    <w:autoRedefine/>
    <w:semiHidden/>
    <w:rsid w:val="0051022F"/>
    <w:pPr>
      <w:ind w:left="480" w:hanging="240"/>
    </w:pPr>
  </w:style>
  <w:style w:type="paragraph" w:styleId="Remissivo3">
    <w:name w:val="index 3"/>
    <w:basedOn w:val="Normal"/>
    <w:next w:val="Normal"/>
    <w:autoRedefine/>
    <w:semiHidden/>
    <w:rsid w:val="0051022F"/>
    <w:pPr>
      <w:ind w:left="720" w:hanging="240"/>
    </w:pPr>
  </w:style>
  <w:style w:type="paragraph" w:styleId="Remissivo4">
    <w:name w:val="index 4"/>
    <w:basedOn w:val="Normal"/>
    <w:next w:val="Normal"/>
    <w:autoRedefine/>
    <w:semiHidden/>
    <w:rsid w:val="0051022F"/>
    <w:pPr>
      <w:ind w:left="960" w:hanging="240"/>
    </w:pPr>
  </w:style>
  <w:style w:type="paragraph" w:styleId="Remissivo5">
    <w:name w:val="index 5"/>
    <w:basedOn w:val="Normal"/>
    <w:next w:val="Normal"/>
    <w:autoRedefine/>
    <w:semiHidden/>
    <w:rsid w:val="0051022F"/>
    <w:pPr>
      <w:ind w:left="1200" w:hanging="240"/>
    </w:pPr>
  </w:style>
  <w:style w:type="paragraph" w:styleId="Remissivo6">
    <w:name w:val="index 6"/>
    <w:basedOn w:val="Normal"/>
    <w:next w:val="Normal"/>
    <w:autoRedefine/>
    <w:semiHidden/>
    <w:rsid w:val="0051022F"/>
    <w:pPr>
      <w:ind w:left="1440" w:hanging="240"/>
    </w:pPr>
  </w:style>
  <w:style w:type="paragraph" w:styleId="Remissivo7">
    <w:name w:val="index 7"/>
    <w:basedOn w:val="Normal"/>
    <w:next w:val="Normal"/>
    <w:autoRedefine/>
    <w:semiHidden/>
    <w:rsid w:val="0051022F"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rsid w:val="0051022F"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rsid w:val="0051022F"/>
    <w:pPr>
      <w:ind w:left="2160" w:hanging="240"/>
    </w:pPr>
  </w:style>
  <w:style w:type="paragraph" w:styleId="Ttulodendiceremissivo">
    <w:name w:val="index heading"/>
    <w:basedOn w:val="Normal"/>
    <w:next w:val="Remissivo1"/>
    <w:semiHidden/>
    <w:rsid w:val="0051022F"/>
  </w:style>
  <w:style w:type="paragraph" w:styleId="Pr-formataoHTML">
    <w:name w:val="HTML Preformatted"/>
    <w:basedOn w:val="Normal"/>
    <w:semiHidden/>
    <w:rsid w:val="00510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</w:rPr>
  </w:style>
  <w:style w:type="character" w:styleId="MquinadeescreverHTML">
    <w:name w:val="HTML Typewriter"/>
    <w:semiHidden/>
    <w:rsid w:val="0051022F"/>
    <w:rPr>
      <w:rFonts w:ascii="Arial Unicode MS" w:eastAsia="Arial Unicode MS" w:hAnsi="Arial Unicode MS" w:cs="Arial Unicode MS"/>
      <w:sz w:val="20"/>
      <w:szCs w:val="20"/>
    </w:rPr>
  </w:style>
  <w:style w:type="paragraph" w:customStyle="1" w:styleId="Tabela-Ttulo">
    <w:name w:val="Tabela - Título"/>
    <w:basedOn w:val="Normal"/>
    <w:next w:val="Normal"/>
    <w:rsid w:val="0051022F"/>
    <w:pPr>
      <w:jc w:val="center"/>
    </w:pPr>
    <w:rPr>
      <w:rFonts w:eastAsia="SimSun"/>
      <w:b/>
      <w:sz w:val="20"/>
      <w:lang w:eastAsia="en-US"/>
    </w:rPr>
  </w:style>
  <w:style w:type="paragraph" w:customStyle="1" w:styleId="Tabela-Corpo">
    <w:name w:val="Tabela - Corpo"/>
    <w:basedOn w:val="Normal"/>
    <w:next w:val="Normal"/>
    <w:rsid w:val="0051022F"/>
    <w:rPr>
      <w:sz w:val="20"/>
    </w:rPr>
  </w:style>
  <w:style w:type="paragraph" w:customStyle="1" w:styleId="TituloNoNumerado">
    <w:name w:val="Titulo Não Numerado"/>
    <w:basedOn w:val="Normal"/>
    <w:next w:val="Normal"/>
    <w:rsid w:val="0051022F"/>
    <w:pPr>
      <w:pageBreakBefore/>
      <w:jc w:val="center"/>
      <w:outlineLvl w:val="0"/>
    </w:pPr>
    <w:rPr>
      <w:rFonts w:cs="Arial"/>
      <w:b/>
      <w:sz w:val="32"/>
    </w:rPr>
  </w:style>
  <w:style w:type="paragraph" w:customStyle="1" w:styleId="Capa-TrebuchetMS14ptDireita">
    <w:name w:val="Capa - Trebuchet MS 14 pt Direita"/>
    <w:basedOn w:val="Ttulo"/>
    <w:rsid w:val="0051022F"/>
    <w:pPr>
      <w:jc w:val="right"/>
    </w:pPr>
    <w:rPr>
      <w:rFonts w:ascii="Trebuchet MS" w:hAnsi="Trebuchet MS"/>
      <w:bCs/>
      <w:sz w:val="28"/>
    </w:rPr>
  </w:style>
  <w:style w:type="paragraph" w:customStyle="1" w:styleId="Capa-TrebuchetMS18ptsDireita">
    <w:name w:val="Capa - Trebuchet MS 18pts  Direita"/>
    <w:basedOn w:val="Ttulo"/>
    <w:rsid w:val="0051022F"/>
    <w:pPr>
      <w:jc w:val="right"/>
    </w:pPr>
    <w:rPr>
      <w:rFonts w:ascii="Trebuchet MS" w:hAnsi="Trebuchet MS"/>
      <w:bCs/>
    </w:rPr>
  </w:style>
  <w:style w:type="paragraph" w:customStyle="1" w:styleId="Capa-Trebuchet14MS">
    <w:name w:val="Capa - Trebuchet 14  MS"/>
    <w:basedOn w:val="versao"/>
    <w:rsid w:val="0051022F"/>
    <w:rPr>
      <w:rFonts w:ascii="Trebuchet MS" w:hAnsi="Trebuchet MS"/>
      <w:bCs/>
    </w:rPr>
  </w:style>
  <w:style w:type="paragraph" w:customStyle="1" w:styleId="Tabela-ItemNegrito">
    <w:name w:val="Tabela - Item + Negrito"/>
    <w:basedOn w:val="Tabela-Corpo"/>
    <w:rsid w:val="0051022F"/>
    <w:rPr>
      <w:b/>
      <w:bCs/>
      <w:i/>
      <w:iCs/>
    </w:rPr>
  </w:style>
  <w:style w:type="paragraph" w:styleId="Recuodecorpodetexto3">
    <w:name w:val="Body Text Indent 3"/>
    <w:basedOn w:val="Normal"/>
    <w:semiHidden/>
    <w:rsid w:val="0051022F"/>
    <w:pPr>
      <w:ind w:left="454"/>
    </w:pPr>
    <w:rPr>
      <w:rFonts w:cs="Arial"/>
    </w:rPr>
  </w:style>
  <w:style w:type="character" w:customStyle="1" w:styleId="Ttulo1Char">
    <w:name w:val="Título 1 Char"/>
    <w:link w:val="Ttulo1"/>
    <w:rsid w:val="005307C0"/>
    <w:rPr>
      <w:rFonts w:ascii="Trebuchet MS" w:hAnsi="Trebuchet MS"/>
      <w:b/>
      <w:sz w:val="28"/>
      <w:szCs w:val="28"/>
      <w:shd w:val="pct5" w:color="auto" w:fill="auto"/>
    </w:rPr>
  </w:style>
  <w:style w:type="character" w:customStyle="1" w:styleId="Tabela-CorpoChar">
    <w:name w:val="Tabela - Corpo Char"/>
    <w:rsid w:val="0051022F"/>
    <w:rPr>
      <w:rFonts w:ascii="Trebuchet MS" w:hAnsi="Trebuchet MS"/>
      <w:lang w:val="pt-BR" w:eastAsia="pt-BR" w:bidi="ar-SA"/>
    </w:rPr>
  </w:style>
  <w:style w:type="character" w:customStyle="1" w:styleId="Tabela-ItemNegritoChar">
    <w:name w:val="Tabela - Item + Negrito Char"/>
    <w:rsid w:val="0051022F"/>
    <w:rPr>
      <w:rFonts w:ascii="Trebuchet MS" w:hAnsi="Trebuchet MS"/>
      <w:b/>
      <w:bCs/>
      <w:i/>
      <w:iCs/>
      <w:lang w:val="pt-BR" w:eastAsia="pt-BR" w:bidi="ar-SA"/>
    </w:rPr>
  </w:style>
  <w:style w:type="paragraph" w:customStyle="1" w:styleId="CasosdeUso">
    <w:name w:val="Casos de Uso"/>
    <w:next w:val="Normal"/>
    <w:rsid w:val="0051022F"/>
    <w:pPr>
      <w:numPr>
        <w:numId w:val="6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360" w:after="240"/>
      <w:jc w:val="both"/>
    </w:pPr>
    <w:rPr>
      <w:rFonts w:ascii="Trebuchet MS" w:hAnsi="Trebuchet MS"/>
      <w:b/>
      <w:sz w:val="26"/>
    </w:rPr>
  </w:style>
  <w:style w:type="paragraph" w:customStyle="1" w:styleId="NumeraoDescrioCasodeUso">
    <w:name w:val="Numeração Descrição Caso de Uso"/>
    <w:basedOn w:val="Normal"/>
    <w:next w:val="Normal"/>
    <w:rsid w:val="0051022F"/>
    <w:rPr>
      <w:b/>
      <w:bCs/>
      <w:szCs w:val="24"/>
    </w:rPr>
  </w:style>
  <w:style w:type="character" w:customStyle="1" w:styleId="Ttulo2Char">
    <w:name w:val="Título 2 Char"/>
    <w:link w:val="Ttulo2"/>
    <w:rsid w:val="005307C0"/>
    <w:rPr>
      <w:rFonts w:ascii="Trebuchet MS" w:hAnsi="Trebuchet MS"/>
      <w:b/>
      <w:sz w:val="26"/>
    </w:rPr>
  </w:style>
  <w:style w:type="character" w:customStyle="1" w:styleId="Ttulo3Char">
    <w:name w:val="Título 3 Char"/>
    <w:link w:val="Ttulo3"/>
    <w:rsid w:val="005307C0"/>
    <w:rPr>
      <w:rFonts w:ascii="Trebuchet MS" w:hAnsi="Trebuchet MS"/>
      <w:b/>
      <w:sz w:val="24"/>
    </w:rPr>
  </w:style>
  <w:style w:type="paragraph" w:styleId="Textodebalo">
    <w:name w:val="Balloon Text"/>
    <w:basedOn w:val="Normal"/>
    <w:semiHidden/>
    <w:rsid w:val="00E65EF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DB15D3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Fontepargpadro"/>
    <w:rsid w:val="00E13775"/>
  </w:style>
  <w:style w:type="character" w:customStyle="1" w:styleId="apple-converted-space">
    <w:name w:val="apple-converted-space"/>
    <w:basedOn w:val="Fontepargpadro"/>
    <w:rsid w:val="00E13775"/>
  </w:style>
  <w:style w:type="paragraph" w:customStyle="1" w:styleId="HeaderOdd">
    <w:name w:val="Header Odd"/>
    <w:basedOn w:val="SemEspaamento"/>
    <w:qFormat/>
    <w:rsid w:val="00BB13FD"/>
    <w:pPr>
      <w:pBdr>
        <w:bottom w:val="single" w:sz="4" w:space="1" w:color="4F81BD"/>
      </w:pBdr>
      <w:jc w:val="right"/>
    </w:pPr>
    <w:rPr>
      <w:rFonts w:ascii="Calibri" w:hAnsi="Calibri"/>
      <w:b/>
      <w:bCs/>
      <w:color w:val="1F497D"/>
      <w:sz w:val="20"/>
      <w:szCs w:val="23"/>
      <w:lang w:eastAsia="fr-FR"/>
    </w:rPr>
  </w:style>
  <w:style w:type="paragraph" w:styleId="SemEspaamento">
    <w:name w:val="No Spacing"/>
    <w:uiPriority w:val="1"/>
    <w:qFormat/>
    <w:rsid w:val="00BB13FD"/>
    <w:pPr>
      <w:jc w:val="both"/>
    </w:pPr>
    <w:rPr>
      <w:rFonts w:ascii="Trebuchet MS" w:hAnsi="Trebuchet MS"/>
      <w:sz w:val="24"/>
    </w:rPr>
  </w:style>
  <w:style w:type="paragraph" w:styleId="PargrafodaLista">
    <w:name w:val="List Paragraph"/>
    <w:basedOn w:val="Normal"/>
    <w:uiPriority w:val="34"/>
    <w:qFormat/>
    <w:rsid w:val="00E0789D"/>
    <w:pPr>
      <w:spacing w:before="0"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Forte">
    <w:name w:val="Strong"/>
    <w:basedOn w:val="Fontepargpadro"/>
    <w:qFormat/>
    <w:rsid w:val="003A27A3"/>
    <w:rPr>
      <w:b/>
      <w:bCs/>
    </w:rPr>
  </w:style>
  <w:style w:type="character" w:customStyle="1" w:styleId="RodapChar">
    <w:name w:val="Rodapé Char"/>
    <w:basedOn w:val="Fontepargpadro"/>
    <w:link w:val="Rodap"/>
    <w:rsid w:val="00135A59"/>
    <w:rPr>
      <w:rFonts w:ascii="Arial" w:hAnsi="Arial"/>
      <w:sz w:val="16"/>
    </w:rPr>
  </w:style>
  <w:style w:type="paragraph" w:customStyle="1" w:styleId="body">
    <w:name w:val="body"/>
    <w:basedOn w:val="Normal"/>
    <w:rsid w:val="00E214EE"/>
    <w:pPr>
      <w:spacing w:before="0" w:after="120"/>
      <w:ind w:left="720"/>
    </w:pPr>
    <w:rPr>
      <w:rFonts w:ascii="Times New Roman" w:hAnsi="Times New Roman" w:cs="Raavi"/>
      <w:szCs w:val="24"/>
      <w:lang w:val="en-CA" w:bidi="pa-IN"/>
    </w:rPr>
  </w:style>
  <w:style w:type="paragraph" w:customStyle="1" w:styleId="bulletlist">
    <w:name w:val="bullet list"/>
    <w:basedOn w:val="body"/>
    <w:rsid w:val="00E214EE"/>
    <w:pPr>
      <w:spacing w:before="72"/>
      <w:ind w:left="1080" w:hanging="331"/>
    </w:pPr>
  </w:style>
  <w:style w:type="paragraph" w:customStyle="1" w:styleId="TableText">
    <w:name w:val="Table Text"/>
    <w:basedOn w:val="Normal"/>
    <w:rsid w:val="00A95BD9"/>
    <w:pPr>
      <w:spacing w:before="0" w:after="0"/>
      <w:jc w:val="left"/>
    </w:pPr>
    <w:rPr>
      <w:rFonts w:ascii="Times New Roman" w:hAnsi="Times New Roman" w:cs="Raavi"/>
      <w:szCs w:val="24"/>
      <w:lang w:val="en-CA" w:bidi="pa-IN"/>
    </w:rPr>
  </w:style>
  <w:style w:type="paragraph" w:customStyle="1" w:styleId="Normal2">
    <w:name w:val="Normal 2"/>
    <w:basedOn w:val="Normal"/>
    <w:rsid w:val="00A95BD9"/>
    <w:pPr>
      <w:spacing w:before="0" w:after="0"/>
      <w:jc w:val="left"/>
    </w:pPr>
    <w:rPr>
      <w:rFonts w:ascii="Arial" w:hAnsi="Arial" w:cs="Raavi"/>
      <w:b/>
      <w:bCs/>
      <w:szCs w:val="24"/>
      <w:lang w:val="en-CA" w:bidi="p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ublic_html\private\emprel\metodologia\requisitos\modelos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08FAE-4E06-4261-AD64-645884155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</Template>
  <TotalTime>401</TotalTime>
  <Pages>14</Pages>
  <Words>2117</Words>
  <Characters>11436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>CESAR</Company>
  <LinksUpToDate>false</LinksUpToDate>
  <CharactersWithSpaces>13526</CharactersWithSpaces>
  <SharedDoc>false</SharedDoc>
  <HLinks>
    <vt:vector size="258" baseType="variant">
      <vt:variant>
        <vt:i4>1900561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1900561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1900561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1900561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1179698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_Toc351103024</vt:lpwstr>
      </vt:variant>
      <vt:variant>
        <vt:i4>1179698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_Toc351103023</vt:lpwstr>
      </vt:variant>
      <vt:variant>
        <vt:i4>1179698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_Toc351103022</vt:lpwstr>
      </vt:variant>
      <vt:variant>
        <vt:i4>1179698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_Toc351103021</vt:lpwstr>
      </vt:variant>
      <vt:variant>
        <vt:i4>1179698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_Toc351103020</vt:lpwstr>
      </vt:variant>
      <vt:variant>
        <vt:i4>1114162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_Toc351103019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_Toc351103018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_Toc351103017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_Toc351103016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_Toc351103015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_Toc351103014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_Toc351103013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_Toc351103012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_Toc351103011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_Toc351103010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_Toc351103009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_Toc351103008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_Toc351103007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_Toc351103006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_Toc351103005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_Toc351103004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_Toc351103003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_Toc351103002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_Toc351103001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_Toc351103000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_Toc351102999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_Toc351102998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_Toc351102997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_Toc351102996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_Toc351102995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_Toc351102994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_Toc351102993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_Toc351102992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_Toc351102991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_Toc351102990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_Toc351102989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_Toc351102988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_Toc351102987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_Toc351102986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creator>cesar</dc:creator>
  <cp:lastModifiedBy>Administrador</cp:lastModifiedBy>
  <cp:revision>18</cp:revision>
  <cp:lastPrinted>2014-06-10T12:56:00Z</cp:lastPrinted>
  <dcterms:created xsi:type="dcterms:W3CDTF">2014-08-23T01:49:00Z</dcterms:created>
  <dcterms:modified xsi:type="dcterms:W3CDTF">2016-11-15T01:56:00Z</dcterms:modified>
</cp:coreProperties>
</file>